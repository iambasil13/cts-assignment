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6575C" w14:textId="34835F35" w:rsidR="007F043F" w:rsidRPr="007F043F" w:rsidRDefault="007F043F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0"/>
          <w:szCs w:val="72"/>
        </w:rPr>
      </w:pPr>
      <w:r w:rsidRPr="007F043F">
        <w:rPr>
          <w:rFonts w:eastAsia="Calibri" w:cs="Arial"/>
          <w:color w:val="00B0F0"/>
          <w:sz w:val="40"/>
          <w:szCs w:val="72"/>
        </w:rPr>
        <w:t>CDE DevOps</w:t>
      </w:r>
    </w:p>
    <w:p w14:paraId="42889C31" w14:textId="2EE83751" w:rsidR="00B07D87" w:rsidRDefault="007F043F" w:rsidP="007F043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0"/>
          <w:szCs w:val="72"/>
        </w:rPr>
      </w:pPr>
      <w:r w:rsidRPr="007F043F">
        <w:rPr>
          <w:rFonts w:eastAsia="Calibri" w:cs="Arial"/>
          <w:color w:val="00B0F0"/>
          <w:sz w:val="40"/>
          <w:szCs w:val="72"/>
        </w:rPr>
        <w:t>Project Use Case-Requirements Document</w:t>
      </w:r>
    </w:p>
    <w:p w14:paraId="1D9EE7B5" w14:textId="2BD45567" w:rsidR="00042CB0" w:rsidRPr="00A9727E" w:rsidRDefault="00042CB0" w:rsidP="007F043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cs="Arial"/>
        </w:rPr>
      </w:pPr>
      <w:r>
        <w:rPr>
          <w:rFonts w:eastAsia="Calibri" w:cs="Arial"/>
          <w:color w:val="00B0F0"/>
          <w:sz w:val="40"/>
          <w:szCs w:val="72"/>
        </w:rPr>
        <w:t>Groovy and Jenkins</w:t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</w:rPr>
        <w:id w:val="1267576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1B0492" w14:textId="77777777" w:rsidR="00D86D4B" w:rsidRPr="00A9727E" w:rsidRDefault="00D86D4B" w:rsidP="00D86D4B">
          <w:pPr>
            <w:pStyle w:val="TOCHeading"/>
            <w:rPr>
              <w:rFonts w:ascii="Arial" w:hAnsi="Arial" w:cs="Arial"/>
            </w:rPr>
          </w:pPr>
          <w:r w:rsidRPr="00A9727E">
            <w:rPr>
              <w:rFonts w:ascii="Arial" w:hAnsi="Arial" w:cs="Arial"/>
            </w:rPr>
            <w:t>Contents</w:t>
          </w:r>
        </w:p>
        <w:p w14:paraId="72162082" w14:textId="241DC0D1" w:rsidR="006E1DC7" w:rsidRDefault="00D86D4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 w:rsidRPr="00A9727E">
            <w:rPr>
              <w:rFonts w:cs="Arial"/>
            </w:rPr>
            <w:fldChar w:fldCharType="begin"/>
          </w:r>
          <w:r w:rsidRPr="00A9727E">
            <w:rPr>
              <w:rFonts w:cs="Arial"/>
            </w:rPr>
            <w:instrText xml:space="preserve"> TOC \o "1-3" \h \z \u </w:instrText>
          </w:r>
          <w:r w:rsidRPr="00A9727E">
            <w:rPr>
              <w:rFonts w:cs="Arial"/>
            </w:rPr>
            <w:fldChar w:fldCharType="separate"/>
          </w:r>
          <w:hyperlink w:anchor="_Toc66118899" w:history="1">
            <w:r w:rsidR="006E1DC7" w:rsidRPr="00CA2A33">
              <w:rPr>
                <w:rStyle w:val="Hyperlink"/>
                <w:rFonts w:eastAsiaTheme="majorEastAsia" w:cs="Arial"/>
                <w:noProof/>
              </w:rPr>
              <w:t>1.0</w:t>
            </w:r>
            <w:r w:rsidR="006E1DC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6E1DC7" w:rsidRPr="00CA2A33">
              <w:rPr>
                <w:rStyle w:val="Hyperlink"/>
                <w:rFonts w:eastAsiaTheme="majorEastAsia" w:cs="Arial"/>
                <w:noProof/>
              </w:rPr>
              <w:t>Problem statement</w:t>
            </w:r>
            <w:r w:rsidR="006E1DC7">
              <w:rPr>
                <w:noProof/>
                <w:webHidden/>
              </w:rPr>
              <w:tab/>
            </w:r>
            <w:r w:rsidR="006E1DC7">
              <w:rPr>
                <w:noProof/>
                <w:webHidden/>
              </w:rPr>
              <w:fldChar w:fldCharType="begin"/>
            </w:r>
            <w:r w:rsidR="006E1DC7">
              <w:rPr>
                <w:noProof/>
                <w:webHidden/>
              </w:rPr>
              <w:instrText xml:space="preserve"> PAGEREF _Toc66118899 \h </w:instrText>
            </w:r>
            <w:r w:rsidR="006E1DC7">
              <w:rPr>
                <w:noProof/>
                <w:webHidden/>
              </w:rPr>
            </w:r>
            <w:r w:rsidR="006E1DC7">
              <w:rPr>
                <w:noProof/>
                <w:webHidden/>
              </w:rPr>
              <w:fldChar w:fldCharType="separate"/>
            </w:r>
            <w:r w:rsidR="006E1DC7">
              <w:rPr>
                <w:noProof/>
                <w:webHidden/>
              </w:rPr>
              <w:t>1</w:t>
            </w:r>
            <w:r w:rsidR="006E1DC7">
              <w:rPr>
                <w:noProof/>
                <w:webHidden/>
              </w:rPr>
              <w:fldChar w:fldCharType="end"/>
            </w:r>
          </w:hyperlink>
        </w:p>
        <w:p w14:paraId="55EA1848" w14:textId="509CA84C" w:rsidR="006E1DC7" w:rsidRDefault="0091449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6118900" w:history="1">
            <w:r w:rsidR="006E1DC7" w:rsidRPr="00CA2A33">
              <w:rPr>
                <w:rStyle w:val="Hyperlink"/>
                <w:rFonts w:eastAsiaTheme="majorEastAsia" w:cs="Arial"/>
                <w:noProof/>
              </w:rPr>
              <w:t>2.0</w:t>
            </w:r>
            <w:r w:rsidR="006E1DC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6E1DC7" w:rsidRPr="00CA2A33">
              <w:rPr>
                <w:rStyle w:val="Hyperlink"/>
                <w:rFonts w:eastAsiaTheme="majorEastAsia" w:cs="Arial"/>
                <w:noProof/>
              </w:rPr>
              <w:t>Skills to develop the project</w:t>
            </w:r>
            <w:r w:rsidR="006E1DC7">
              <w:rPr>
                <w:noProof/>
                <w:webHidden/>
              </w:rPr>
              <w:tab/>
            </w:r>
            <w:r w:rsidR="006E1DC7">
              <w:rPr>
                <w:noProof/>
                <w:webHidden/>
              </w:rPr>
              <w:fldChar w:fldCharType="begin"/>
            </w:r>
            <w:r w:rsidR="006E1DC7">
              <w:rPr>
                <w:noProof/>
                <w:webHidden/>
              </w:rPr>
              <w:instrText xml:space="preserve"> PAGEREF _Toc66118900 \h </w:instrText>
            </w:r>
            <w:r w:rsidR="006E1DC7">
              <w:rPr>
                <w:noProof/>
                <w:webHidden/>
              </w:rPr>
            </w:r>
            <w:r w:rsidR="006E1DC7">
              <w:rPr>
                <w:noProof/>
                <w:webHidden/>
              </w:rPr>
              <w:fldChar w:fldCharType="separate"/>
            </w:r>
            <w:r w:rsidR="006E1DC7">
              <w:rPr>
                <w:noProof/>
                <w:webHidden/>
              </w:rPr>
              <w:t>2</w:t>
            </w:r>
            <w:r w:rsidR="006E1DC7">
              <w:rPr>
                <w:noProof/>
                <w:webHidden/>
              </w:rPr>
              <w:fldChar w:fldCharType="end"/>
            </w:r>
          </w:hyperlink>
        </w:p>
        <w:p w14:paraId="10B26225" w14:textId="45B6D4EB" w:rsidR="006E1DC7" w:rsidRDefault="0091449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6118901" w:history="1">
            <w:r w:rsidR="006E1DC7" w:rsidRPr="00CA2A33">
              <w:rPr>
                <w:rStyle w:val="Hyperlink"/>
                <w:rFonts w:cs="Arial"/>
                <w:noProof/>
              </w:rPr>
              <w:t>3.0</w:t>
            </w:r>
            <w:r w:rsidR="006E1DC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6E1DC7" w:rsidRPr="00CA2A33">
              <w:rPr>
                <w:rStyle w:val="Hyperlink"/>
                <w:rFonts w:cs="Arial"/>
                <w:noProof/>
              </w:rPr>
              <w:t>Architecture Diagram for the Problem Statement</w:t>
            </w:r>
            <w:r w:rsidR="006E1DC7">
              <w:rPr>
                <w:noProof/>
                <w:webHidden/>
              </w:rPr>
              <w:tab/>
            </w:r>
            <w:r w:rsidR="006E1DC7">
              <w:rPr>
                <w:noProof/>
                <w:webHidden/>
              </w:rPr>
              <w:fldChar w:fldCharType="begin"/>
            </w:r>
            <w:r w:rsidR="006E1DC7">
              <w:rPr>
                <w:noProof/>
                <w:webHidden/>
              </w:rPr>
              <w:instrText xml:space="preserve"> PAGEREF _Toc66118901 \h </w:instrText>
            </w:r>
            <w:r w:rsidR="006E1DC7">
              <w:rPr>
                <w:noProof/>
                <w:webHidden/>
              </w:rPr>
            </w:r>
            <w:r w:rsidR="006E1DC7">
              <w:rPr>
                <w:noProof/>
                <w:webHidden/>
              </w:rPr>
              <w:fldChar w:fldCharType="separate"/>
            </w:r>
            <w:r w:rsidR="006E1DC7">
              <w:rPr>
                <w:noProof/>
                <w:webHidden/>
              </w:rPr>
              <w:t>2</w:t>
            </w:r>
            <w:r w:rsidR="006E1DC7">
              <w:rPr>
                <w:noProof/>
                <w:webHidden/>
              </w:rPr>
              <w:fldChar w:fldCharType="end"/>
            </w:r>
          </w:hyperlink>
        </w:p>
        <w:p w14:paraId="266BCCB5" w14:textId="1264E325" w:rsidR="006E1DC7" w:rsidRDefault="0091449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6118902" w:history="1">
            <w:r w:rsidR="006E1DC7" w:rsidRPr="00CA2A33">
              <w:rPr>
                <w:rStyle w:val="Hyperlink"/>
                <w:rFonts w:eastAsiaTheme="majorEastAsia" w:cs="Arial"/>
                <w:noProof/>
              </w:rPr>
              <w:t>4.0</w:t>
            </w:r>
            <w:r w:rsidR="006E1DC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6E1DC7" w:rsidRPr="00CA2A33">
              <w:rPr>
                <w:rStyle w:val="Hyperlink"/>
                <w:rFonts w:eastAsiaTheme="majorEastAsia" w:cs="Arial"/>
                <w:noProof/>
              </w:rPr>
              <w:t>Expected Deliverables</w:t>
            </w:r>
            <w:r w:rsidR="006E1DC7">
              <w:rPr>
                <w:noProof/>
                <w:webHidden/>
              </w:rPr>
              <w:tab/>
            </w:r>
            <w:r w:rsidR="006E1DC7">
              <w:rPr>
                <w:noProof/>
                <w:webHidden/>
              </w:rPr>
              <w:fldChar w:fldCharType="begin"/>
            </w:r>
            <w:r w:rsidR="006E1DC7">
              <w:rPr>
                <w:noProof/>
                <w:webHidden/>
              </w:rPr>
              <w:instrText xml:space="preserve"> PAGEREF _Toc66118902 \h </w:instrText>
            </w:r>
            <w:r w:rsidR="006E1DC7">
              <w:rPr>
                <w:noProof/>
                <w:webHidden/>
              </w:rPr>
            </w:r>
            <w:r w:rsidR="006E1DC7">
              <w:rPr>
                <w:noProof/>
                <w:webHidden/>
              </w:rPr>
              <w:fldChar w:fldCharType="separate"/>
            </w:r>
            <w:r w:rsidR="006E1DC7">
              <w:rPr>
                <w:noProof/>
                <w:webHidden/>
              </w:rPr>
              <w:t>3</w:t>
            </w:r>
            <w:r w:rsidR="006E1DC7">
              <w:rPr>
                <w:noProof/>
                <w:webHidden/>
              </w:rPr>
              <w:fldChar w:fldCharType="end"/>
            </w:r>
          </w:hyperlink>
        </w:p>
        <w:p w14:paraId="6141D401" w14:textId="63092D27" w:rsidR="00D86D4B" w:rsidRPr="00A9727E" w:rsidRDefault="00D86D4B" w:rsidP="00D86D4B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rFonts w:eastAsia="Calibri" w:cs="Arial"/>
              <w:color w:val="00B0F0"/>
              <w:sz w:val="72"/>
              <w:szCs w:val="72"/>
            </w:rPr>
          </w:pPr>
          <w:r w:rsidRPr="00A9727E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0211CD43" w14:textId="7FFC29D9" w:rsidR="00D86D4B" w:rsidRPr="00A9727E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07DE77FA" w14:textId="7CAD6BE3" w:rsidR="00D86D4B" w:rsidRPr="00A9727E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2410DAE7" w14:textId="35AA9813" w:rsidR="00D86D4B" w:rsidRPr="00A9727E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6C98E7AB" w14:textId="339C9564" w:rsidR="00D86D4B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191BE4E3" w14:textId="77777777" w:rsidR="00A3761B" w:rsidRDefault="00A3761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763017F4" w14:textId="436AAC54" w:rsidR="0046765A" w:rsidRDefault="0046765A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6E61DA98" w14:textId="77777777" w:rsidR="006E1DC7" w:rsidRPr="00A9727E" w:rsidRDefault="006E1DC7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0CA7D60D" w14:textId="325584FC" w:rsidR="001368EA" w:rsidRPr="00A9727E" w:rsidRDefault="001368EA" w:rsidP="00D86D4B">
      <w:pPr>
        <w:pStyle w:val="Heading1"/>
        <w:rPr>
          <w:rFonts w:eastAsiaTheme="majorEastAsia" w:cs="Arial"/>
        </w:rPr>
      </w:pPr>
      <w:bookmarkStart w:id="0" w:name="_Toc66118899"/>
      <w:r w:rsidRPr="00A9727E">
        <w:rPr>
          <w:rFonts w:eastAsiaTheme="majorEastAsia" w:cs="Arial"/>
        </w:rPr>
        <w:t>Problem statement</w:t>
      </w:r>
      <w:bookmarkEnd w:id="0"/>
    </w:p>
    <w:p w14:paraId="15DB8F5E" w14:textId="5531FDDC" w:rsidR="00A424D9" w:rsidRDefault="00A424D9" w:rsidP="00ED765F">
      <w:pPr>
        <w:jc w:val="both"/>
        <w:rPr>
          <w:rFonts w:cs="Arial"/>
          <w:sz w:val="22"/>
          <w:szCs w:val="24"/>
        </w:rPr>
      </w:pPr>
      <w:r w:rsidRPr="00A9727E">
        <w:rPr>
          <w:rFonts w:cs="Arial"/>
          <w:sz w:val="22"/>
          <w:szCs w:val="24"/>
        </w:rPr>
        <w:t xml:space="preserve">The objective of the document is to provide associate with a practice case study </w:t>
      </w:r>
      <w:r w:rsidR="00FF48DA">
        <w:rPr>
          <w:rFonts w:cs="Arial"/>
          <w:sz w:val="22"/>
          <w:szCs w:val="24"/>
        </w:rPr>
        <w:t xml:space="preserve">for </w:t>
      </w:r>
      <w:r w:rsidR="00DB4570">
        <w:rPr>
          <w:rFonts w:cs="Arial"/>
          <w:sz w:val="22"/>
          <w:szCs w:val="24"/>
        </w:rPr>
        <w:t>Jenkins Groovy Scripting</w:t>
      </w:r>
    </w:p>
    <w:p w14:paraId="4B53C007" w14:textId="7B621D41" w:rsidR="00EF18BF" w:rsidRDefault="00EF18BF" w:rsidP="00ED765F">
      <w:pPr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You will be provided with a</w:t>
      </w:r>
      <w:r w:rsidR="00DB4570">
        <w:rPr>
          <w:rFonts w:cs="Arial"/>
          <w:sz w:val="22"/>
          <w:szCs w:val="24"/>
        </w:rPr>
        <w:t>n</w:t>
      </w:r>
      <w:r>
        <w:rPr>
          <w:rFonts w:cs="Arial"/>
          <w:sz w:val="22"/>
          <w:szCs w:val="24"/>
        </w:rPr>
        <w:t xml:space="preserve"> </w:t>
      </w:r>
      <w:r w:rsidR="00DB4570">
        <w:rPr>
          <w:rFonts w:cs="Arial"/>
          <w:sz w:val="22"/>
          <w:szCs w:val="24"/>
        </w:rPr>
        <w:t xml:space="preserve">input file. </w:t>
      </w:r>
    </w:p>
    <w:p w14:paraId="328BB5FC" w14:textId="77777777" w:rsidR="00EF18BF" w:rsidRPr="00EF18BF" w:rsidRDefault="00EF18BF" w:rsidP="00ED765F">
      <w:pPr>
        <w:spacing w:after="100" w:afterAutospacing="1"/>
        <w:ind w:right="-90"/>
        <w:jc w:val="both"/>
        <w:rPr>
          <w:rFonts w:cs="Arial"/>
          <w:sz w:val="22"/>
          <w:szCs w:val="24"/>
        </w:rPr>
      </w:pPr>
      <w:r w:rsidRPr="00EF18BF">
        <w:rPr>
          <w:rFonts w:cs="Arial"/>
          <w:sz w:val="22"/>
          <w:szCs w:val="24"/>
        </w:rPr>
        <w:t>Please follow the below steps to start with the assignment:</w:t>
      </w:r>
    </w:p>
    <w:p w14:paraId="3B407315" w14:textId="532977B4" w:rsidR="00EF18BF" w:rsidRDefault="00DB4570" w:rsidP="00ED765F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 a simple </w:t>
      </w:r>
      <w:proofErr w:type="spellStart"/>
      <w:r>
        <w:rPr>
          <w:rFonts w:ascii="Arial" w:hAnsi="Arial" w:cs="Arial"/>
          <w:szCs w:val="24"/>
        </w:rPr>
        <w:t>SharedLib</w:t>
      </w:r>
      <w:proofErr w:type="spellEnd"/>
      <w:r>
        <w:rPr>
          <w:rFonts w:ascii="Arial" w:hAnsi="Arial" w:cs="Arial"/>
          <w:szCs w:val="24"/>
        </w:rPr>
        <w:t xml:space="preserve"> in GitHub repo and configure it as Jenkins </w:t>
      </w:r>
      <w:proofErr w:type="spellStart"/>
      <w:r>
        <w:rPr>
          <w:rFonts w:ascii="Arial" w:hAnsi="Arial" w:cs="Arial"/>
          <w:szCs w:val="24"/>
        </w:rPr>
        <w:t>SharedLibrary</w:t>
      </w:r>
      <w:proofErr w:type="spellEnd"/>
      <w:r>
        <w:rPr>
          <w:rFonts w:ascii="Arial" w:hAnsi="Arial" w:cs="Arial"/>
          <w:szCs w:val="24"/>
        </w:rPr>
        <w:t xml:space="preserve"> in Jenkins</w:t>
      </w:r>
    </w:p>
    <w:p w14:paraId="78E209CE" w14:textId="538A2803" w:rsidR="00DB4570" w:rsidRDefault="00DB4570" w:rsidP="00ED765F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 a Groovy script in Jenkins which be used as Shared Library on your Jenkins </w:t>
      </w:r>
      <w:proofErr w:type="gramStart"/>
      <w:r>
        <w:rPr>
          <w:rFonts w:ascii="Arial" w:hAnsi="Arial" w:cs="Arial"/>
          <w:szCs w:val="24"/>
        </w:rPr>
        <w:t>file</w:t>
      </w:r>
      <w:proofErr w:type="gramEnd"/>
    </w:p>
    <w:p w14:paraId="762DE58F" w14:textId="792869DA" w:rsidR="00DB4570" w:rsidRDefault="00DB4570" w:rsidP="00ED765F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Store the input file as well inside GitHub </w:t>
      </w:r>
      <w:proofErr w:type="gramStart"/>
      <w:r>
        <w:rPr>
          <w:rFonts w:ascii="Arial" w:hAnsi="Arial" w:cs="Arial"/>
          <w:szCs w:val="24"/>
        </w:rPr>
        <w:t>Repo</w:t>
      </w:r>
      <w:proofErr w:type="gramEnd"/>
    </w:p>
    <w:p w14:paraId="1E71CD67" w14:textId="05C45A71" w:rsidR="00DB4570" w:rsidRDefault="00DB4570" w:rsidP="00ED765F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Checkout GitHub repo (password should not be displayed in Jenkins Console output</w:t>
      </w:r>
    </w:p>
    <w:p w14:paraId="58CE5CC4" w14:textId="37A7346D" w:rsidR="00DB4570" w:rsidRDefault="00DB4570" w:rsidP="00ED765F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Read through the Input file </w:t>
      </w:r>
      <w:proofErr w:type="gramStart"/>
      <w:r>
        <w:rPr>
          <w:rFonts w:ascii="Arial" w:hAnsi="Arial" w:cs="Arial"/>
          <w:szCs w:val="24"/>
        </w:rPr>
        <w:t>provided</w:t>
      </w:r>
      <w:proofErr w:type="gramEnd"/>
    </w:p>
    <w:p w14:paraId="30E6E041" w14:textId="77777777" w:rsidR="00DB4570" w:rsidRPr="00DB4570" w:rsidRDefault="00DB4570" w:rsidP="00DB4570">
      <w:pPr>
        <w:ind w:left="360"/>
        <w:jc w:val="both"/>
        <w:rPr>
          <w:rFonts w:cs="Arial"/>
          <w:szCs w:val="24"/>
        </w:rPr>
      </w:pPr>
    </w:p>
    <w:p w14:paraId="750A13C8" w14:textId="77777777" w:rsidR="005B7EBF" w:rsidRPr="005B7EBF" w:rsidRDefault="005B7EBF" w:rsidP="00ED765F">
      <w:pPr>
        <w:pStyle w:val="ListParagraph"/>
        <w:jc w:val="both"/>
        <w:rPr>
          <w:rFonts w:ascii="Arial" w:hAnsi="Arial" w:cs="Arial"/>
          <w:szCs w:val="24"/>
        </w:rPr>
      </w:pPr>
    </w:p>
    <w:p w14:paraId="7F386D79" w14:textId="10B3AF38" w:rsidR="00EF18BF" w:rsidRPr="006E1DC7" w:rsidRDefault="00EF18BF" w:rsidP="00ED765F">
      <w:pPr>
        <w:jc w:val="both"/>
        <w:rPr>
          <w:rFonts w:cs="Arial"/>
          <w:b/>
          <w:sz w:val="22"/>
          <w:szCs w:val="24"/>
        </w:rPr>
      </w:pPr>
      <w:r w:rsidRPr="006E1DC7">
        <w:rPr>
          <w:rFonts w:cs="Arial"/>
          <w:b/>
          <w:sz w:val="22"/>
          <w:szCs w:val="24"/>
        </w:rPr>
        <w:t>Case study:</w:t>
      </w:r>
    </w:p>
    <w:p w14:paraId="7DE97193" w14:textId="041B9132" w:rsidR="00DB4570" w:rsidRDefault="00DB4570" w:rsidP="00DB4570">
      <w:pPr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This input file is a CSV file with sample application release info.  </w:t>
      </w:r>
      <w:r w:rsidRPr="00DB4570">
        <w:rPr>
          <w:rFonts w:cs="Arial"/>
          <w:sz w:val="22"/>
          <w:szCs w:val="24"/>
        </w:rPr>
        <w:t xml:space="preserve">Prepare </w:t>
      </w:r>
      <w:r>
        <w:rPr>
          <w:rFonts w:cs="Arial"/>
          <w:sz w:val="22"/>
          <w:szCs w:val="24"/>
        </w:rPr>
        <w:t>a</w:t>
      </w:r>
      <w:r w:rsidRPr="00DB4570">
        <w:rPr>
          <w:rFonts w:cs="Arial"/>
          <w:sz w:val="22"/>
          <w:szCs w:val="24"/>
        </w:rPr>
        <w:t xml:space="preserve"> </w:t>
      </w:r>
      <w:r>
        <w:rPr>
          <w:rFonts w:cs="Arial"/>
          <w:sz w:val="22"/>
          <w:szCs w:val="24"/>
        </w:rPr>
        <w:t>s</w:t>
      </w:r>
      <w:r w:rsidRPr="00DB4570">
        <w:rPr>
          <w:rFonts w:cs="Arial"/>
          <w:sz w:val="22"/>
          <w:szCs w:val="24"/>
        </w:rPr>
        <w:t>tatus report of the application release in each environment</w:t>
      </w:r>
      <w:r>
        <w:rPr>
          <w:rFonts w:cs="Arial"/>
          <w:sz w:val="22"/>
          <w:szCs w:val="24"/>
        </w:rPr>
        <w:t>. Create the report and store in Release_Status.CSV. Also display it on to the Console Output of the Jenkins Job.</w:t>
      </w:r>
    </w:p>
    <w:p w14:paraId="309DE96E" w14:textId="56C402FA" w:rsidR="006E1DC7" w:rsidRDefault="006E1DC7" w:rsidP="00DB4570">
      <w:pPr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Find attached input file below:</w:t>
      </w:r>
    </w:p>
    <w:p w14:paraId="38B310E1" w14:textId="77777777" w:rsidR="006E1DC7" w:rsidRPr="00DB4570" w:rsidRDefault="006E1DC7" w:rsidP="00DB4570">
      <w:pPr>
        <w:jc w:val="both"/>
        <w:rPr>
          <w:rFonts w:cs="Arial"/>
          <w:sz w:val="22"/>
          <w:szCs w:val="24"/>
        </w:rPr>
      </w:pPr>
    </w:p>
    <w:p w14:paraId="7AFA792D" w14:textId="1D45BD08" w:rsidR="006E1DC7" w:rsidRDefault="00FA5006" w:rsidP="00DB4570">
      <w:pPr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object w:dxaOrig="1311" w:dyaOrig="849" w14:anchorId="7E6F6B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5.25pt;height:42pt" o:ole="">
            <v:imagedata r:id="rId11" o:title=""/>
          </v:shape>
          <o:OLEObject Type="Embed" ProgID="Excel.SheetMacroEnabled.12" ShapeID="_x0000_i1027" DrawAspect="Icon" ObjectID="_1678619747" r:id="rId12"/>
        </w:object>
      </w:r>
    </w:p>
    <w:p w14:paraId="217A0ECC" w14:textId="77777777" w:rsidR="006E1DC7" w:rsidRDefault="006E1DC7" w:rsidP="00DB4570">
      <w:pPr>
        <w:jc w:val="both"/>
        <w:rPr>
          <w:rFonts w:cs="Arial"/>
          <w:sz w:val="22"/>
          <w:szCs w:val="24"/>
        </w:rPr>
      </w:pPr>
    </w:p>
    <w:p w14:paraId="266FC6D2" w14:textId="7607BA11" w:rsidR="00DB4570" w:rsidRPr="00DB4570" w:rsidRDefault="00DB4570" w:rsidP="00DB4570">
      <w:pPr>
        <w:jc w:val="both"/>
        <w:rPr>
          <w:rFonts w:cs="Arial"/>
          <w:sz w:val="22"/>
          <w:szCs w:val="24"/>
        </w:rPr>
      </w:pPr>
      <w:r w:rsidRPr="00DB4570">
        <w:rPr>
          <w:rFonts w:cs="Arial"/>
          <w:sz w:val="22"/>
          <w:szCs w:val="24"/>
        </w:rPr>
        <w:t xml:space="preserve">Status of App Releases in each environment. </w:t>
      </w:r>
    </w:p>
    <w:p w14:paraId="01FA27BD" w14:textId="77777777" w:rsidR="00DB4570" w:rsidRPr="006E1DC7" w:rsidRDefault="00DB4570" w:rsidP="00DB4570">
      <w:pPr>
        <w:jc w:val="both"/>
        <w:rPr>
          <w:rFonts w:cs="Arial"/>
          <w:b/>
          <w:sz w:val="22"/>
          <w:szCs w:val="24"/>
        </w:rPr>
      </w:pPr>
      <w:r w:rsidRPr="006E1DC7">
        <w:rPr>
          <w:rFonts w:cs="Arial"/>
          <w:b/>
          <w:sz w:val="22"/>
          <w:szCs w:val="24"/>
        </w:rPr>
        <w:t>Example:</w:t>
      </w:r>
    </w:p>
    <w:p w14:paraId="74D33A46" w14:textId="1D0BF3C5" w:rsidR="00DB4570" w:rsidRPr="00DB4570" w:rsidRDefault="006E1DC7" w:rsidP="006E1DC7">
      <w:pPr>
        <w:rPr>
          <w:rFonts w:cs="Arial"/>
          <w:sz w:val="22"/>
          <w:szCs w:val="24"/>
        </w:rPr>
      </w:pPr>
      <w:r w:rsidRPr="006E1DC7">
        <w:rPr>
          <w:rFonts w:cs="Arial"/>
          <w:b/>
          <w:sz w:val="22"/>
          <w:szCs w:val="24"/>
        </w:rPr>
        <w:t xml:space="preserve">App </w:t>
      </w:r>
      <w:proofErr w:type="spellStart"/>
      <w:proofErr w:type="gramStart"/>
      <w:r w:rsidRPr="006E1DC7">
        <w:rPr>
          <w:rFonts w:cs="Arial"/>
          <w:b/>
          <w:sz w:val="22"/>
          <w:szCs w:val="24"/>
        </w:rPr>
        <w:t>ID,</w:t>
      </w:r>
      <w:r w:rsidR="00DB4570" w:rsidRPr="006E1DC7">
        <w:rPr>
          <w:rFonts w:cs="Arial"/>
          <w:b/>
          <w:sz w:val="22"/>
          <w:szCs w:val="24"/>
        </w:rPr>
        <w:t>App</w:t>
      </w:r>
      <w:proofErr w:type="spellEnd"/>
      <w:proofErr w:type="gramEnd"/>
      <w:r w:rsidR="00DB4570" w:rsidRPr="006E1DC7">
        <w:rPr>
          <w:rFonts w:cs="Arial"/>
          <w:b/>
          <w:sz w:val="22"/>
          <w:szCs w:val="24"/>
        </w:rPr>
        <w:t xml:space="preserve"> </w:t>
      </w:r>
      <w:proofErr w:type="spellStart"/>
      <w:r w:rsidR="00DB4570" w:rsidRPr="006E1DC7">
        <w:rPr>
          <w:rFonts w:cs="Arial"/>
          <w:b/>
          <w:sz w:val="22"/>
          <w:szCs w:val="24"/>
        </w:rPr>
        <w:t>Name,Release</w:t>
      </w:r>
      <w:proofErr w:type="spellEnd"/>
      <w:r w:rsidR="00DB4570" w:rsidRPr="006E1DC7">
        <w:rPr>
          <w:rFonts w:cs="Arial"/>
          <w:b/>
          <w:sz w:val="22"/>
          <w:szCs w:val="24"/>
        </w:rPr>
        <w:t xml:space="preserve"> Version, Environments Passed, Environment Failed, Comments</w:t>
      </w:r>
      <w:r w:rsidR="00DB4570" w:rsidRPr="00DB4570">
        <w:rPr>
          <w:rFonts w:cs="Arial"/>
          <w:sz w:val="22"/>
          <w:szCs w:val="24"/>
        </w:rPr>
        <w:br/>
      </w:r>
      <w:r>
        <w:rPr>
          <w:rFonts w:cs="Arial"/>
          <w:sz w:val="22"/>
          <w:szCs w:val="24"/>
        </w:rPr>
        <w:t>132,</w:t>
      </w:r>
      <w:r w:rsidR="00DB4570" w:rsidRPr="00DB4570">
        <w:rPr>
          <w:rFonts w:cs="Arial"/>
          <w:sz w:val="22"/>
          <w:szCs w:val="24"/>
        </w:rPr>
        <w:t>CustomerService,1.0.0,DEV|SIT,UAT,QA</w:t>
      </w:r>
      <w:r>
        <w:rPr>
          <w:rFonts w:cs="Arial"/>
          <w:sz w:val="22"/>
          <w:szCs w:val="24"/>
        </w:rPr>
        <w:t xml:space="preserve"> </w:t>
      </w:r>
      <w:r w:rsidR="00DB4570" w:rsidRPr="00DB4570">
        <w:rPr>
          <w:rFonts w:cs="Arial"/>
          <w:sz w:val="22"/>
          <w:szCs w:val="24"/>
        </w:rPr>
        <w:t>Failed</w:t>
      </w:r>
      <w:r w:rsidR="00DB4570" w:rsidRPr="00DB4570">
        <w:rPr>
          <w:rFonts w:cs="Arial"/>
          <w:sz w:val="22"/>
          <w:szCs w:val="24"/>
        </w:rPr>
        <w:br/>
        <w:t>132,CustomerService,1.0.1,DEV|SIT|UAT|PROD,NA, Business Signed Off</w:t>
      </w:r>
      <w:r w:rsidR="00DB4570" w:rsidRPr="00DB4570">
        <w:rPr>
          <w:rFonts w:cs="Arial"/>
          <w:sz w:val="22"/>
          <w:szCs w:val="24"/>
        </w:rPr>
        <w:br/>
      </w:r>
    </w:p>
    <w:p w14:paraId="666F8D9C" w14:textId="77777777" w:rsidR="00DB4570" w:rsidRPr="00DB4570" w:rsidRDefault="00DB4570" w:rsidP="00DB4570">
      <w:pPr>
        <w:jc w:val="both"/>
        <w:rPr>
          <w:rFonts w:cs="Arial"/>
          <w:sz w:val="22"/>
          <w:szCs w:val="24"/>
        </w:rPr>
      </w:pPr>
      <w:r w:rsidRPr="00DB4570">
        <w:rPr>
          <w:rFonts w:cs="Arial"/>
          <w:sz w:val="22"/>
          <w:szCs w:val="24"/>
        </w:rPr>
        <w:t>Here the comments will be the latest comment of the release (from the last successful/failed release).</w:t>
      </w:r>
    </w:p>
    <w:p w14:paraId="5C83BCD4" w14:textId="26CF3451" w:rsidR="006F59F3" w:rsidRPr="00DB4570" w:rsidRDefault="00EF18BF" w:rsidP="00D14687">
      <w:pPr>
        <w:jc w:val="both"/>
      </w:pPr>
      <w:r w:rsidRPr="00DB4570">
        <w:rPr>
          <w:rFonts w:cs="Arial"/>
          <w:sz w:val="22"/>
          <w:szCs w:val="24"/>
        </w:rPr>
        <w:lastRenderedPageBreak/>
        <w:t xml:space="preserve">Associate should have </w:t>
      </w:r>
      <w:r w:rsidR="00DB4570" w:rsidRPr="00DB4570">
        <w:rPr>
          <w:rFonts w:cs="Arial"/>
          <w:sz w:val="22"/>
          <w:szCs w:val="24"/>
        </w:rPr>
        <w:t xml:space="preserve">knowledge to setup </w:t>
      </w:r>
      <w:proofErr w:type="spellStart"/>
      <w:r w:rsidR="00DB4570" w:rsidRPr="00DB4570">
        <w:rPr>
          <w:rFonts w:cs="Arial"/>
          <w:sz w:val="22"/>
          <w:szCs w:val="24"/>
        </w:rPr>
        <w:t>sharedlibrary</w:t>
      </w:r>
      <w:proofErr w:type="spellEnd"/>
      <w:r w:rsidR="00DB4570" w:rsidRPr="00DB4570">
        <w:rPr>
          <w:rFonts w:cs="Arial"/>
          <w:sz w:val="22"/>
          <w:szCs w:val="24"/>
        </w:rPr>
        <w:t xml:space="preserve"> in Jenkins and to create a Jenkins pipeline job.</w:t>
      </w:r>
    </w:p>
    <w:p w14:paraId="3517C642" w14:textId="49CC42AA" w:rsidR="001368EA" w:rsidRPr="00A9727E" w:rsidRDefault="008B3C54" w:rsidP="00D86D4B">
      <w:pPr>
        <w:pStyle w:val="Heading1"/>
        <w:rPr>
          <w:rFonts w:eastAsiaTheme="majorEastAsia" w:cs="Arial"/>
        </w:rPr>
      </w:pPr>
      <w:bookmarkStart w:id="1" w:name="_Toc66118900"/>
      <w:r>
        <w:rPr>
          <w:rFonts w:eastAsiaTheme="majorEastAsia" w:cs="Arial"/>
        </w:rPr>
        <w:t>Skills</w:t>
      </w:r>
      <w:r w:rsidR="001368EA" w:rsidRPr="00A9727E">
        <w:rPr>
          <w:rFonts w:eastAsiaTheme="majorEastAsia" w:cs="Arial"/>
        </w:rPr>
        <w:t xml:space="preserve"> </w:t>
      </w:r>
      <w:r w:rsidR="009350CC">
        <w:rPr>
          <w:rFonts w:eastAsiaTheme="majorEastAsia" w:cs="Arial"/>
        </w:rPr>
        <w:t xml:space="preserve">to </w:t>
      </w:r>
      <w:r w:rsidR="001368EA" w:rsidRPr="00A9727E">
        <w:rPr>
          <w:rFonts w:eastAsiaTheme="majorEastAsia" w:cs="Arial"/>
        </w:rPr>
        <w:t xml:space="preserve">develop the </w:t>
      </w:r>
      <w:proofErr w:type="gramStart"/>
      <w:r w:rsidR="001368EA" w:rsidRPr="00A9727E">
        <w:rPr>
          <w:rFonts w:eastAsiaTheme="majorEastAsia" w:cs="Arial"/>
        </w:rPr>
        <w:t>project</w:t>
      </w:r>
      <w:bookmarkEnd w:id="1"/>
      <w:proofErr w:type="gramEnd"/>
    </w:p>
    <w:p w14:paraId="6FB00F51" w14:textId="3C26534B" w:rsidR="00271187" w:rsidRDefault="00271187" w:rsidP="001368EA">
      <w:pPr>
        <w:pStyle w:val="ListParagraph"/>
        <w:ind w:left="0"/>
        <w:rPr>
          <w:rFonts w:ascii="Arial" w:hAnsi="Arial" w:cs="Arial"/>
        </w:rPr>
      </w:pPr>
      <w:r w:rsidRPr="00A9727E">
        <w:rPr>
          <w:rFonts w:ascii="Arial" w:hAnsi="Arial" w:cs="Arial"/>
        </w:rPr>
        <w:t xml:space="preserve">Associate will choose any one of the technology </w:t>
      </w:r>
      <w:proofErr w:type="gramStart"/>
      <w:r w:rsidRPr="00A9727E">
        <w:rPr>
          <w:rFonts w:ascii="Arial" w:hAnsi="Arial" w:cs="Arial"/>
        </w:rPr>
        <w:t>stack</w:t>
      </w:r>
      <w:proofErr w:type="gramEnd"/>
      <w:r w:rsidRPr="00A9727E">
        <w:rPr>
          <w:rFonts w:ascii="Arial" w:hAnsi="Arial" w:cs="Arial"/>
        </w:rPr>
        <w:t xml:space="preserve"> and develop the application</w:t>
      </w:r>
      <w:r w:rsidR="00A6696E" w:rsidRPr="00A9727E">
        <w:rPr>
          <w:rFonts w:ascii="Arial" w:hAnsi="Arial" w:cs="Arial"/>
        </w:rPr>
        <w:t>.</w:t>
      </w:r>
    </w:p>
    <w:p w14:paraId="061ACD92" w14:textId="0387186D" w:rsidR="00A6696E" w:rsidRPr="00A9727E" w:rsidRDefault="008B3C54" w:rsidP="001368EA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Below are the skill details.</w:t>
      </w:r>
    </w:p>
    <w:p w14:paraId="53C84C3F" w14:textId="77777777" w:rsidR="001368EA" w:rsidRPr="00A9727E" w:rsidRDefault="001368EA" w:rsidP="001368EA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4910" w:type="pct"/>
        <w:tblLook w:val="0420" w:firstRow="1" w:lastRow="0" w:firstColumn="0" w:lastColumn="0" w:noHBand="0" w:noVBand="1"/>
      </w:tblPr>
      <w:tblGrid>
        <w:gridCol w:w="2694"/>
        <w:gridCol w:w="7110"/>
      </w:tblGrid>
      <w:tr w:rsidR="00271187" w:rsidRPr="00A9727E" w14:paraId="5CC06347" w14:textId="77777777" w:rsidTr="00632E70">
        <w:trPr>
          <w:trHeight w:val="305"/>
        </w:trPr>
        <w:tc>
          <w:tcPr>
            <w:tcW w:w="1374" w:type="pct"/>
            <w:hideMark/>
          </w:tcPr>
          <w:p w14:paraId="4621FB8E" w14:textId="042C95D1" w:rsidR="009E1348" w:rsidRPr="00A71642" w:rsidRDefault="009E1348" w:rsidP="00241C4B">
            <w:pPr>
              <w:rPr>
                <w:rFonts w:eastAsia="Calibri" w:cs="Arial"/>
                <w:b/>
                <w:sz w:val="22"/>
                <w:szCs w:val="22"/>
              </w:rPr>
            </w:pPr>
            <w:r w:rsidRPr="00A71642">
              <w:rPr>
                <w:rFonts w:eastAsia="Calibri" w:cs="Arial"/>
                <w:b/>
                <w:sz w:val="22"/>
                <w:szCs w:val="22"/>
              </w:rPr>
              <w:t xml:space="preserve">Tower Name </w:t>
            </w:r>
          </w:p>
        </w:tc>
        <w:tc>
          <w:tcPr>
            <w:tcW w:w="3626" w:type="pct"/>
            <w:hideMark/>
          </w:tcPr>
          <w:p w14:paraId="2945259B" w14:textId="63C853B0" w:rsidR="009E1348" w:rsidRPr="00A71642" w:rsidRDefault="009E1348" w:rsidP="00241C4B">
            <w:pPr>
              <w:rPr>
                <w:rFonts w:eastAsia="Calibri" w:cs="Arial"/>
                <w:b/>
                <w:sz w:val="22"/>
                <w:szCs w:val="22"/>
              </w:rPr>
            </w:pPr>
            <w:r w:rsidRPr="00A71642">
              <w:rPr>
                <w:rFonts w:eastAsia="Calibri" w:cs="Arial"/>
                <w:b/>
                <w:sz w:val="22"/>
                <w:szCs w:val="22"/>
              </w:rPr>
              <w:t xml:space="preserve">Skill Names </w:t>
            </w:r>
          </w:p>
        </w:tc>
      </w:tr>
      <w:tr w:rsidR="00271187" w:rsidRPr="00A9727E" w14:paraId="68EA08E2" w14:textId="77777777" w:rsidTr="00632E70">
        <w:trPr>
          <w:trHeight w:val="467"/>
        </w:trPr>
        <w:tc>
          <w:tcPr>
            <w:tcW w:w="1374" w:type="pct"/>
          </w:tcPr>
          <w:p w14:paraId="44822852" w14:textId="32C1CC84" w:rsidR="009E1348" w:rsidRPr="00A71642" w:rsidRDefault="00BC6F78" w:rsidP="00241C4B">
            <w:pPr>
              <w:spacing w:line="259" w:lineRule="auto"/>
              <w:rPr>
                <w:rFonts w:cs="Arial"/>
                <w:sz w:val="22"/>
                <w:szCs w:val="22"/>
                <w:lang w:val="en-ID"/>
              </w:rPr>
            </w:pPr>
            <w:r w:rsidRPr="00A71642">
              <w:rPr>
                <w:rFonts w:cs="Arial"/>
                <w:sz w:val="22"/>
                <w:szCs w:val="22"/>
                <w:lang w:val="en-ID"/>
              </w:rPr>
              <w:t>DevOps</w:t>
            </w:r>
          </w:p>
        </w:tc>
        <w:tc>
          <w:tcPr>
            <w:tcW w:w="3626" w:type="pct"/>
          </w:tcPr>
          <w:p w14:paraId="5051B06C" w14:textId="6B535A4E" w:rsidR="00916E32" w:rsidRPr="00A71642" w:rsidRDefault="00BC6F78" w:rsidP="00C23544">
            <w:pPr>
              <w:widowControl/>
              <w:spacing w:before="0" w:after="0" w:line="259" w:lineRule="auto"/>
              <w:ind w:right="0"/>
              <w:jc w:val="both"/>
              <w:rPr>
                <w:rFonts w:cs="Arial"/>
                <w:sz w:val="22"/>
                <w:szCs w:val="22"/>
                <w:lang w:val="en-ID"/>
              </w:rPr>
            </w:pPr>
            <w:r w:rsidRPr="00A71642">
              <w:rPr>
                <w:rFonts w:cs="Arial"/>
                <w:sz w:val="22"/>
                <w:szCs w:val="22"/>
                <w:lang w:val="en-ID"/>
              </w:rPr>
              <w:t>Jenkins</w:t>
            </w:r>
            <w:r w:rsidR="00C23544">
              <w:rPr>
                <w:rFonts w:cs="Arial"/>
                <w:sz w:val="22"/>
                <w:szCs w:val="22"/>
                <w:lang w:val="en-ID"/>
              </w:rPr>
              <w:t xml:space="preserve"> – Pipeline as Code</w:t>
            </w:r>
          </w:p>
        </w:tc>
      </w:tr>
    </w:tbl>
    <w:p w14:paraId="61B85F20" w14:textId="77777777" w:rsidR="001368EA" w:rsidRPr="00A9727E" w:rsidRDefault="001368EA" w:rsidP="001368EA">
      <w:pPr>
        <w:pStyle w:val="ListParagraph"/>
        <w:ind w:left="0"/>
        <w:rPr>
          <w:rFonts w:ascii="Arial" w:hAnsi="Arial" w:cs="Arial"/>
        </w:rPr>
      </w:pPr>
    </w:p>
    <w:p w14:paraId="79262A7C" w14:textId="1E109C18" w:rsidR="001368EA" w:rsidRPr="00A9727E" w:rsidRDefault="00D86D4B" w:rsidP="00D86D4B">
      <w:pPr>
        <w:pStyle w:val="Heading1"/>
        <w:rPr>
          <w:rFonts w:cs="Arial"/>
        </w:rPr>
      </w:pPr>
      <w:bookmarkStart w:id="2" w:name="_Toc66118901"/>
      <w:r w:rsidRPr="00A9727E">
        <w:rPr>
          <w:rFonts w:cs="Arial"/>
        </w:rPr>
        <w:t>Architecture Diagram</w:t>
      </w:r>
      <w:r w:rsidR="007D5D0F">
        <w:rPr>
          <w:rFonts w:cs="Arial"/>
        </w:rPr>
        <w:t xml:space="preserve"> for the Problem Statement</w:t>
      </w:r>
      <w:bookmarkEnd w:id="2"/>
    </w:p>
    <w:p w14:paraId="226CF98D" w14:textId="76559BC4" w:rsidR="006C646F" w:rsidRPr="0046765A" w:rsidRDefault="006E1DC7" w:rsidP="006C646F">
      <w:pPr>
        <w:pStyle w:val="ListParagraph"/>
        <w:ind w:left="0"/>
        <w:jc w:val="center"/>
        <w:rPr>
          <w:rFonts w:ascii="Arial" w:eastAsiaTheme="minorHAnsi" w:hAnsi="Arial" w:cs="Arial"/>
          <w:color w:val="000000" w:themeColor="text1"/>
          <w:szCs w:val="20"/>
          <w:u w:val="single"/>
        </w:rPr>
      </w:pPr>
      <w:r>
        <w:rPr>
          <w:rFonts w:ascii="Arial" w:eastAsiaTheme="minorHAnsi" w:hAnsi="Arial" w:cs="Arial"/>
          <w:color w:val="000000" w:themeColor="text1"/>
          <w:szCs w:val="20"/>
          <w:u w:val="single"/>
        </w:rPr>
        <w:t>Release Report</w:t>
      </w:r>
      <w:r w:rsidR="006C646F" w:rsidRPr="0046765A">
        <w:rPr>
          <w:rFonts w:ascii="Arial" w:eastAsiaTheme="minorHAnsi" w:hAnsi="Arial" w:cs="Arial"/>
          <w:color w:val="000000" w:themeColor="text1"/>
          <w:szCs w:val="20"/>
          <w:u w:val="single"/>
        </w:rPr>
        <w:t xml:space="preserve"> </w:t>
      </w:r>
      <w:r>
        <w:rPr>
          <w:rFonts w:ascii="Arial" w:eastAsiaTheme="minorHAnsi" w:hAnsi="Arial" w:cs="Arial"/>
          <w:color w:val="000000" w:themeColor="text1"/>
          <w:szCs w:val="20"/>
          <w:u w:val="single"/>
        </w:rPr>
        <w:t>Jenkins P</w:t>
      </w:r>
      <w:r w:rsidR="006C646F" w:rsidRPr="0046765A">
        <w:rPr>
          <w:rFonts w:ascii="Arial" w:eastAsiaTheme="minorHAnsi" w:hAnsi="Arial" w:cs="Arial"/>
          <w:color w:val="000000" w:themeColor="text1"/>
          <w:szCs w:val="20"/>
          <w:u w:val="single"/>
        </w:rPr>
        <w:t>ipeline</w:t>
      </w:r>
    </w:p>
    <w:p w14:paraId="123EB40A" w14:textId="77777777" w:rsidR="007B4673" w:rsidRDefault="007B4673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1D16A3B8" w14:textId="33F86AB0" w:rsidR="007B4673" w:rsidRDefault="006E1DC7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w:drawing>
          <wp:inline distT="0" distB="0" distL="0" distR="0" wp14:anchorId="79B297E5" wp14:editId="36A0054F">
            <wp:extent cx="478155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076F" w14:textId="4CDBFE19" w:rsidR="00C9475F" w:rsidRDefault="00C9475F" w:rsidP="00C9475F">
      <w:pPr>
        <w:rPr>
          <w:rFonts w:eastAsiaTheme="majorEastAsia" w:cs="Arial"/>
        </w:rPr>
      </w:pPr>
    </w:p>
    <w:p w14:paraId="7544DC5E" w14:textId="6980448C" w:rsidR="00B4557A" w:rsidRPr="00A9727E" w:rsidRDefault="00B4557A" w:rsidP="00D86D4B">
      <w:pPr>
        <w:pStyle w:val="Heading1"/>
        <w:rPr>
          <w:rFonts w:eastAsiaTheme="majorEastAsia" w:cs="Arial"/>
        </w:rPr>
      </w:pPr>
      <w:bookmarkStart w:id="3" w:name="_Toc66118902"/>
      <w:r w:rsidRPr="00A9727E">
        <w:rPr>
          <w:rFonts w:eastAsiaTheme="majorEastAsia" w:cs="Arial"/>
        </w:rPr>
        <w:t>Expected Deliverables</w:t>
      </w:r>
      <w:bookmarkEnd w:id="3"/>
    </w:p>
    <w:p w14:paraId="7E3561CF" w14:textId="25F8D757" w:rsidR="00916E32" w:rsidRDefault="0033645C" w:rsidP="00BD33F7">
      <w:pPr>
        <w:pStyle w:val="Bodytext0"/>
        <w:numPr>
          <w:ilvl w:val="0"/>
          <w:numId w:val="29"/>
        </w:numPr>
        <w:spacing w:before="100" w:beforeAutospacing="1" w:after="100" w:afterAutospacing="1"/>
        <w:jc w:val="both"/>
        <w:rPr>
          <w:rFonts w:cs="Arial"/>
          <w:color w:val="000000" w:themeColor="text1"/>
          <w:sz w:val="22"/>
        </w:rPr>
      </w:pPr>
      <w:r>
        <w:rPr>
          <w:rFonts w:cs="Arial"/>
          <w:color w:val="000000" w:themeColor="text1"/>
          <w:sz w:val="22"/>
        </w:rPr>
        <w:t>Release_Status.CSV</w:t>
      </w:r>
    </w:p>
    <w:p w14:paraId="6026E689" w14:textId="713B5F47" w:rsidR="004C52D1" w:rsidRPr="00042CB0" w:rsidRDefault="002A1D45" w:rsidP="0070691D">
      <w:pPr>
        <w:pStyle w:val="Bodytext0"/>
        <w:numPr>
          <w:ilvl w:val="0"/>
          <w:numId w:val="29"/>
        </w:numPr>
        <w:spacing w:before="100" w:beforeAutospacing="1" w:after="100" w:afterAutospacing="1"/>
        <w:jc w:val="both"/>
        <w:rPr>
          <w:rFonts w:cs="Arial"/>
        </w:rPr>
      </w:pPr>
      <w:r w:rsidRPr="00042CB0">
        <w:rPr>
          <w:rFonts w:cs="Arial"/>
          <w:color w:val="000000" w:themeColor="text1"/>
          <w:sz w:val="22"/>
        </w:rPr>
        <w:t>Send out email notification to a specific user with the result attached.</w:t>
      </w:r>
    </w:p>
    <w:sectPr w:rsidR="004C52D1" w:rsidRPr="00042CB0" w:rsidSect="000F6B23">
      <w:headerReference w:type="default" r:id="rId14"/>
      <w:footerReference w:type="default" r:id="rId15"/>
      <w:type w:val="continuous"/>
      <w:pgSz w:w="12240" w:h="15840"/>
      <w:pgMar w:top="1440" w:right="8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36514" w14:textId="77777777" w:rsidR="00914498" w:rsidRDefault="00914498">
      <w:r>
        <w:separator/>
      </w:r>
    </w:p>
  </w:endnote>
  <w:endnote w:type="continuationSeparator" w:id="0">
    <w:p w14:paraId="48FD9399" w14:textId="77777777" w:rsidR="00914498" w:rsidRDefault="0091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3D216" w14:textId="27D9FBBF" w:rsidR="007416BB" w:rsidRDefault="007416BB" w:rsidP="000F6B23">
    <w:pPr>
      <w:pStyle w:val="Footer"/>
      <w:jc w:val="right"/>
    </w:pPr>
    <w:r w:rsidRPr="009E153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231D9E" wp14:editId="6833ED7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4572000" cy="155448"/>
              <wp:effectExtent l="0" t="0" r="0" b="0"/>
              <wp:wrapNone/>
              <wp:docPr id="5" name="Footer Placeholder 3">
                <a:extLst xmlns:a="http://schemas.openxmlformats.org/drawingml/2006/main">
                  <a:ext uri="{FF2B5EF4-FFF2-40B4-BE49-F238E27FC236}">
                    <a16:creationId xmlns:a16="http://schemas.microsoft.com/office/drawing/2014/main" id="{CCAE8E6F-6F7E-482A-9303-FE498C93CD6D}"/>
                  </a:ext>
                </a:extLst>
              </wp:docPr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572000" cy="15544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C1A73C" w14:textId="1907CDC3" w:rsidR="007416BB" w:rsidRDefault="007416BB" w:rsidP="000F6B23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wps:txbx>
                    <wps:bodyPr vert="horz" lIns="0" tIns="0" rIns="0" bIns="0" rtlCol="0" anchor="ctr"/>
                  </wps:wsp>
                </a:graphicData>
              </a:graphic>
            </wp:anchor>
          </w:drawing>
        </mc:Choice>
        <mc:Fallback>
          <w:pict>
            <v:rect w14:anchorId="12231D9E" id="Footer Placeholder 3" o:spid="_x0000_s1027" style="position:absolute;left:0;text-align:left;margin-left:0;margin-top:0;width:5in;height:1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" filled="f" stroked="f">
              <o:lock v:ext="edit" grouping="t"/>
              <v:textbox inset="0,0,0,0">
                <w:txbxContent>
                  <w:p w14:paraId="4FC1A73C" w14:textId="1907CDC3" w:rsidR="007416BB" w:rsidRDefault="007416BB" w:rsidP="000F6B23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rect>
          </w:pict>
        </mc:Fallback>
      </mc:AlternateContent>
    </w:r>
    <w:r>
      <w:rPr>
        <w:rFonts w:cs="Arial"/>
        <w:noProof/>
        <w:color w:val="000000"/>
      </w:rPr>
      <w:t xml:space="preserve"> </w:t>
    </w:r>
    <w:r>
      <w:rPr>
        <w:rFonts w:cs="Arial"/>
        <w:noProof/>
        <w:color w:val="000000"/>
      </w:rPr>
      <w:drawing>
        <wp:inline distT="0" distB="0" distL="0" distR="0" wp14:anchorId="2B2A01D7" wp14:editId="05956881">
          <wp:extent cx="2239010" cy="252095"/>
          <wp:effectExtent l="0" t="0" r="8890" b="0"/>
          <wp:docPr id="45" name="Picture 45" descr="cid:image002.png@01D488B8.D07E11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488B8.D07E11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E6F1D" w14:textId="77777777" w:rsidR="00914498" w:rsidRDefault="00914498">
      <w:r>
        <w:separator/>
      </w:r>
    </w:p>
  </w:footnote>
  <w:footnote w:type="continuationSeparator" w:id="0">
    <w:p w14:paraId="6D61251A" w14:textId="77777777" w:rsidR="00914498" w:rsidRDefault="00914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2350" w14:textId="165CCD0B" w:rsidR="007416BB" w:rsidRDefault="007416BB" w:rsidP="000F6B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CA3BCA" wp14:editId="7D64756B">
              <wp:simplePos x="0" y="0"/>
              <wp:positionH relativeFrom="column">
                <wp:posOffset>-631190</wp:posOffset>
              </wp:positionH>
              <wp:positionV relativeFrom="paragraph">
                <wp:posOffset>246380</wp:posOffset>
              </wp:positionV>
              <wp:extent cx="1628775" cy="215265"/>
              <wp:effectExtent l="0" t="0" r="9525" b="0"/>
              <wp:wrapNone/>
              <wp:docPr id="1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23617" w14:textId="77777777" w:rsidR="007416BB" w:rsidRDefault="007416BB" w:rsidP="000F6B23">
                          <w:r>
                            <w:rPr>
                              <w:rFonts w:cs="Arial"/>
                              <w:noProof/>
                              <w:color w:val="000000"/>
                            </w:rPr>
                            <w:drawing>
                              <wp:inline distT="0" distB="0" distL="0" distR="0" wp14:anchorId="2791B640" wp14:editId="1C0987F9">
                                <wp:extent cx="1628775" cy="183387"/>
                                <wp:effectExtent l="0" t="0" r="0" b="7620"/>
                                <wp:docPr id="1" name="Picture 1" descr="cid:image002.png@01D488B8.D07E11B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id:image002.png@01D488B8.D07E11B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1833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A3BC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-49.7pt;margin-top:19.4pt;width:128.25pt;height:1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" stroked="f">
              <v:textbox inset="0,0,0,0">
                <w:txbxContent>
                  <w:p w14:paraId="0FA23617" w14:textId="77777777" w:rsidR="007416BB" w:rsidRDefault="007416BB" w:rsidP="000F6B23">
                    <w:r>
                      <w:rPr>
                        <w:rFonts w:cs="Arial"/>
                        <w:noProof/>
                        <w:color w:val="000000"/>
                      </w:rPr>
                      <w:drawing>
                        <wp:inline distT="0" distB="0" distL="0" distR="0" wp14:anchorId="2791B640" wp14:editId="1C0987F9">
                          <wp:extent cx="1628775" cy="183387"/>
                          <wp:effectExtent l="0" t="0" r="0" b="7620"/>
                          <wp:docPr id="1" name="Picture 1" descr="cid:image002.png@01D488B8.D07E11B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cid:image002.png@01D488B8.D07E11B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r:link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1833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F97D30" wp14:editId="2B4462E5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0" t="0" r="0" b="0"/>
              <wp:wrapNone/>
              <wp:docPr id="1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2296C" id="Line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30pt" to="525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jy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aRI&#10;Bxo9C8VRNg+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92B777" wp14:editId="0C954CFD">
              <wp:simplePos x="0" y="0"/>
              <wp:positionH relativeFrom="column">
                <wp:posOffset>-1093470</wp:posOffset>
              </wp:positionH>
              <wp:positionV relativeFrom="paragraph">
                <wp:posOffset>152400</wp:posOffset>
              </wp:positionV>
              <wp:extent cx="7772400" cy="0"/>
              <wp:effectExtent l="0" t="0" r="0" b="0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0C4A1" id="Line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12pt" to="52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Kf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qRI&#10;Bxo9C8VRNgu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" strokecolor="#969696"/>
          </w:pict>
        </mc:Fallback>
      </mc:AlternateContent>
    </w:r>
  </w:p>
  <w:p w14:paraId="55F4F2A3" w14:textId="77777777" w:rsidR="00ED4D2F" w:rsidRDefault="00ED4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DE58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7CF9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5AB7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5693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CE99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5ACB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A2F7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00F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C88C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A00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4575B"/>
    <w:multiLevelType w:val="hybridMultilevel"/>
    <w:tmpl w:val="F4E4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DD49D6"/>
    <w:multiLevelType w:val="multilevel"/>
    <w:tmpl w:val="7556C96A"/>
    <w:lvl w:ilvl="0">
      <w:start w:val="1"/>
      <w:numFmt w:val="decimal"/>
      <w:pStyle w:val="BodyNum"/>
      <w:lvlText w:val="%1."/>
      <w:legacy w:legacy="1" w:legacySpace="0" w:legacyIndent="283"/>
      <w:lvlJc w:val="left"/>
      <w:pPr>
        <w:ind w:left="2645" w:hanging="283"/>
      </w:pPr>
    </w:lvl>
    <w:lvl w:ilvl="1">
      <w:numFmt w:val="decimal"/>
      <w:isLgl/>
      <w:lvlText w:val="%1.%2"/>
      <w:lvlJc w:val="left"/>
      <w:pPr>
        <w:tabs>
          <w:tab w:val="num" w:pos="3067"/>
        </w:tabs>
        <w:ind w:left="306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02"/>
        </w:tabs>
        <w:ind w:left="3802" w:hanging="1440"/>
      </w:pPr>
      <w:rPr>
        <w:rFonts w:hint="default"/>
      </w:rPr>
    </w:lvl>
  </w:abstractNum>
  <w:abstractNum w:abstractNumId="12" w15:restartNumberingAfterBreak="0">
    <w:nsid w:val="07F97C0E"/>
    <w:multiLevelType w:val="hybridMultilevel"/>
    <w:tmpl w:val="DBCEE8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9A0719B"/>
    <w:multiLevelType w:val="hybridMultilevel"/>
    <w:tmpl w:val="8160D80A"/>
    <w:lvl w:ilvl="0" w:tplc="C3BED412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E52D13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54015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F8AEE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93269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D576BC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F8081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E2EEB4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D8A38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0332310"/>
    <w:multiLevelType w:val="hybridMultilevel"/>
    <w:tmpl w:val="C07A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50D36"/>
    <w:multiLevelType w:val="hybridMultilevel"/>
    <w:tmpl w:val="725246C0"/>
    <w:lvl w:ilvl="0" w:tplc="F9D63332">
      <w:start w:val="1"/>
      <w:numFmt w:val="bullet"/>
      <w:pStyle w:val="BodyBull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54A838C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06495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606B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F800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E6CC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34A51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AB2F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47CC8E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3375405"/>
    <w:multiLevelType w:val="hybridMultilevel"/>
    <w:tmpl w:val="040469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3862A31"/>
    <w:multiLevelType w:val="hybridMultilevel"/>
    <w:tmpl w:val="BD06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4C64FC"/>
    <w:multiLevelType w:val="hybridMultilevel"/>
    <w:tmpl w:val="2F7883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E6669ED"/>
    <w:multiLevelType w:val="hybridMultilevel"/>
    <w:tmpl w:val="F19206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EEC07C7"/>
    <w:multiLevelType w:val="multilevel"/>
    <w:tmpl w:val="9B244A1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  <w:color w:val="1F497D" w:themeColor="text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250"/>
        </w:tabs>
        <w:ind w:left="196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1F3C73F6"/>
    <w:multiLevelType w:val="hybridMultilevel"/>
    <w:tmpl w:val="72524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D87A3F"/>
    <w:multiLevelType w:val="hybridMultilevel"/>
    <w:tmpl w:val="70E2F9D4"/>
    <w:lvl w:ilvl="0" w:tplc="2520B6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012C49"/>
    <w:multiLevelType w:val="hybridMultilevel"/>
    <w:tmpl w:val="8F5AFC4A"/>
    <w:lvl w:ilvl="0" w:tplc="6562C2BE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F614DAB"/>
    <w:multiLevelType w:val="multilevel"/>
    <w:tmpl w:val="B4E6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A93EAA"/>
    <w:multiLevelType w:val="hybridMultilevel"/>
    <w:tmpl w:val="8E16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236AAF"/>
    <w:multiLevelType w:val="hybridMultilevel"/>
    <w:tmpl w:val="3A1223A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51409B0"/>
    <w:multiLevelType w:val="hybridMultilevel"/>
    <w:tmpl w:val="4FFCF7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580235B"/>
    <w:multiLevelType w:val="hybridMultilevel"/>
    <w:tmpl w:val="3854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D26B5C"/>
    <w:multiLevelType w:val="hybridMultilevel"/>
    <w:tmpl w:val="E23C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993998"/>
    <w:multiLevelType w:val="hybridMultilevel"/>
    <w:tmpl w:val="867E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6856D5"/>
    <w:multiLevelType w:val="hybridMultilevel"/>
    <w:tmpl w:val="078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10F7B"/>
    <w:multiLevelType w:val="hybridMultilevel"/>
    <w:tmpl w:val="168E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5D414F"/>
    <w:multiLevelType w:val="hybridMultilevel"/>
    <w:tmpl w:val="7B98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0B3EDB"/>
    <w:multiLevelType w:val="hybridMultilevel"/>
    <w:tmpl w:val="F0A45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CD6C15"/>
    <w:multiLevelType w:val="hybridMultilevel"/>
    <w:tmpl w:val="3C7E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19375E"/>
    <w:multiLevelType w:val="hybridMultilevel"/>
    <w:tmpl w:val="76FC4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A121B4"/>
    <w:multiLevelType w:val="hybridMultilevel"/>
    <w:tmpl w:val="4FE43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0A2612A"/>
    <w:multiLevelType w:val="hybridMultilevel"/>
    <w:tmpl w:val="C390E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26477E"/>
    <w:multiLevelType w:val="hybridMultilevel"/>
    <w:tmpl w:val="C7B037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C39228B"/>
    <w:multiLevelType w:val="hybridMultilevel"/>
    <w:tmpl w:val="511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B71941"/>
    <w:multiLevelType w:val="hybridMultilevel"/>
    <w:tmpl w:val="564E6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3375566"/>
    <w:multiLevelType w:val="hybridMultilevel"/>
    <w:tmpl w:val="E17613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8547F"/>
    <w:multiLevelType w:val="hybridMultilevel"/>
    <w:tmpl w:val="CD70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76620"/>
    <w:multiLevelType w:val="hybridMultilevel"/>
    <w:tmpl w:val="72524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B5429"/>
    <w:multiLevelType w:val="hybridMultilevel"/>
    <w:tmpl w:val="E4AEAC5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7" w15:restartNumberingAfterBreak="0">
    <w:nsid w:val="7D1B4A7B"/>
    <w:multiLevelType w:val="hybridMultilevel"/>
    <w:tmpl w:val="4618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BC5EC2"/>
    <w:multiLevelType w:val="hybridMultilevel"/>
    <w:tmpl w:val="17C8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3"/>
  </w:num>
  <w:num w:numId="17">
    <w:abstractNumId w:val="25"/>
  </w:num>
  <w:num w:numId="18">
    <w:abstractNumId w:val="28"/>
  </w:num>
  <w:num w:numId="19">
    <w:abstractNumId w:val="30"/>
  </w:num>
  <w:num w:numId="20">
    <w:abstractNumId w:val="38"/>
  </w:num>
  <w:num w:numId="21">
    <w:abstractNumId w:val="17"/>
  </w:num>
  <w:num w:numId="22">
    <w:abstractNumId w:val="31"/>
  </w:num>
  <w:num w:numId="23">
    <w:abstractNumId w:val="35"/>
  </w:num>
  <w:num w:numId="24">
    <w:abstractNumId w:val="44"/>
  </w:num>
  <w:num w:numId="25">
    <w:abstractNumId w:val="10"/>
  </w:num>
  <w:num w:numId="26">
    <w:abstractNumId w:val="16"/>
  </w:num>
  <w:num w:numId="27">
    <w:abstractNumId w:val="41"/>
  </w:num>
  <w:num w:numId="28">
    <w:abstractNumId w:val="32"/>
  </w:num>
  <w:num w:numId="29">
    <w:abstractNumId w:val="47"/>
  </w:num>
  <w:num w:numId="30">
    <w:abstractNumId w:val="14"/>
  </w:num>
  <w:num w:numId="31">
    <w:abstractNumId w:val="46"/>
  </w:num>
  <w:num w:numId="32">
    <w:abstractNumId w:val="37"/>
  </w:num>
  <w:num w:numId="33">
    <w:abstractNumId w:val="40"/>
  </w:num>
  <w:num w:numId="34">
    <w:abstractNumId w:val="12"/>
  </w:num>
  <w:num w:numId="35">
    <w:abstractNumId w:val="18"/>
  </w:num>
  <w:num w:numId="36">
    <w:abstractNumId w:val="29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2"/>
  </w:num>
  <w:num w:numId="39">
    <w:abstractNumId w:val="45"/>
  </w:num>
  <w:num w:numId="40">
    <w:abstractNumId w:val="36"/>
  </w:num>
  <w:num w:numId="41">
    <w:abstractNumId w:val="34"/>
  </w:num>
  <w:num w:numId="42">
    <w:abstractNumId w:val="48"/>
  </w:num>
  <w:num w:numId="43">
    <w:abstractNumId w:val="23"/>
  </w:num>
  <w:num w:numId="44">
    <w:abstractNumId w:val="19"/>
  </w:num>
  <w:num w:numId="45">
    <w:abstractNumId w:val="24"/>
  </w:num>
  <w:num w:numId="46">
    <w:abstractNumId w:val="26"/>
  </w:num>
  <w:num w:numId="47">
    <w:abstractNumId w:val="39"/>
  </w:num>
  <w:num w:numId="48">
    <w:abstractNumId w:val="43"/>
  </w:num>
  <w:num w:numId="49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3C1"/>
    <w:rsid w:val="00000378"/>
    <w:rsid w:val="00000F46"/>
    <w:rsid w:val="00001A30"/>
    <w:rsid w:val="00001E9E"/>
    <w:rsid w:val="00002F0D"/>
    <w:rsid w:val="00002FCD"/>
    <w:rsid w:val="00004137"/>
    <w:rsid w:val="0000469C"/>
    <w:rsid w:val="00004963"/>
    <w:rsid w:val="000055BE"/>
    <w:rsid w:val="00006391"/>
    <w:rsid w:val="00006F3B"/>
    <w:rsid w:val="000070C9"/>
    <w:rsid w:val="00010BDD"/>
    <w:rsid w:val="00010EAD"/>
    <w:rsid w:val="0001107A"/>
    <w:rsid w:val="0001287E"/>
    <w:rsid w:val="0001347B"/>
    <w:rsid w:val="00014B11"/>
    <w:rsid w:val="00014BFD"/>
    <w:rsid w:val="0001515E"/>
    <w:rsid w:val="00016086"/>
    <w:rsid w:val="00017929"/>
    <w:rsid w:val="00017B4B"/>
    <w:rsid w:val="0002079F"/>
    <w:rsid w:val="00020BD6"/>
    <w:rsid w:val="000222B7"/>
    <w:rsid w:val="00022575"/>
    <w:rsid w:val="000259C8"/>
    <w:rsid w:val="00026EA7"/>
    <w:rsid w:val="00027570"/>
    <w:rsid w:val="00030B31"/>
    <w:rsid w:val="00035322"/>
    <w:rsid w:val="000358E1"/>
    <w:rsid w:val="00035952"/>
    <w:rsid w:val="000359E2"/>
    <w:rsid w:val="000367F7"/>
    <w:rsid w:val="000370A1"/>
    <w:rsid w:val="00037671"/>
    <w:rsid w:val="0003772A"/>
    <w:rsid w:val="00040869"/>
    <w:rsid w:val="0004175E"/>
    <w:rsid w:val="000425A6"/>
    <w:rsid w:val="00042CB0"/>
    <w:rsid w:val="00043FC7"/>
    <w:rsid w:val="0004404F"/>
    <w:rsid w:val="0004501E"/>
    <w:rsid w:val="00045F6E"/>
    <w:rsid w:val="0004748C"/>
    <w:rsid w:val="00047D50"/>
    <w:rsid w:val="000502E6"/>
    <w:rsid w:val="000515B3"/>
    <w:rsid w:val="00052A2D"/>
    <w:rsid w:val="000530B3"/>
    <w:rsid w:val="00053206"/>
    <w:rsid w:val="00053934"/>
    <w:rsid w:val="00054453"/>
    <w:rsid w:val="0005470F"/>
    <w:rsid w:val="00054A8B"/>
    <w:rsid w:val="00055369"/>
    <w:rsid w:val="00055535"/>
    <w:rsid w:val="00056469"/>
    <w:rsid w:val="00056970"/>
    <w:rsid w:val="00056C97"/>
    <w:rsid w:val="00057169"/>
    <w:rsid w:val="00057C1E"/>
    <w:rsid w:val="000601AA"/>
    <w:rsid w:val="00060F59"/>
    <w:rsid w:val="000616E0"/>
    <w:rsid w:val="000630B7"/>
    <w:rsid w:val="00063B18"/>
    <w:rsid w:val="00063CCD"/>
    <w:rsid w:val="00067B8C"/>
    <w:rsid w:val="0007099D"/>
    <w:rsid w:val="000709AA"/>
    <w:rsid w:val="000713D3"/>
    <w:rsid w:val="00071CA9"/>
    <w:rsid w:val="00072226"/>
    <w:rsid w:val="00073409"/>
    <w:rsid w:val="0007429F"/>
    <w:rsid w:val="00074FD2"/>
    <w:rsid w:val="000750E9"/>
    <w:rsid w:val="00075507"/>
    <w:rsid w:val="00075B9C"/>
    <w:rsid w:val="00076A5C"/>
    <w:rsid w:val="00077491"/>
    <w:rsid w:val="00077598"/>
    <w:rsid w:val="00081B50"/>
    <w:rsid w:val="00081F4C"/>
    <w:rsid w:val="00083CA8"/>
    <w:rsid w:val="00083F3B"/>
    <w:rsid w:val="00084325"/>
    <w:rsid w:val="00084900"/>
    <w:rsid w:val="00084A75"/>
    <w:rsid w:val="00084F4F"/>
    <w:rsid w:val="00085102"/>
    <w:rsid w:val="00085291"/>
    <w:rsid w:val="00085519"/>
    <w:rsid w:val="000866B8"/>
    <w:rsid w:val="000906FC"/>
    <w:rsid w:val="00090950"/>
    <w:rsid w:val="000923E3"/>
    <w:rsid w:val="0009321E"/>
    <w:rsid w:val="00093325"/>
    <w:rsid w:val="0009382F"/>
    <w:rsid w:val="00093E5B"/>
    <w:rsid w:val="00093E6A"/>
    <w:rsid w:val="00094059"/>
    <w:rsid w:val="0009459D"/>
    <w:rsid w:val="000957AC"/>
    <w:rsid w:val="00095E9A"/>
    <w:rsid w:val="0009626A"/>
    <w:rsid w:val="00096B73"/>
    <w:rsid w:val="000974D6"/>
    <w:rsid w:val="00097524"/>
    <w:rsid w:val="0009790F"/>
    <w:rsid w:val="000A0146"/>
    <w:rsid w:val="000A0CD8"/>
    <w:rsid w:val="000A1CDF"/>
    <w:rsid w:val="000A32F9"/>
    <w:rsid w:val="000A3D79"/>
    <w:rsid w:val="000A45F8"/>
    <w:rsid w:val="000A4848"/>
    <w:rsid w:val="000A4EA2"/>
    <w:rsid w:val="000A64D5"/>
    <w:rsid w:val="000A69E1"/>
    <w:rsid w:val="000A6C47"/>
    <w:rsid w:val="000B021B"/>
    <w:rsid w:val="000B0EF0"/>
    <w:rsid w:val="000B155F"/>
    <w:rsid w:val="000B1F6C"/>
    <w:rsid w:val="000B2153"/>
    <w:rsid w:val="000B234D"/>
    <w:rsid w:val="000B2479"/>
    <w:rsid w:val="000B505F"/>
    <w:rsid w:val="000B54B8"/>
    <w:rsid w:val="000B5EB7"/>
    <w:rsid w:val="000B618D"/>
    <w:rsid w:val="000B6E3A"/>
    <w:rsid w:val="000B721F"/>
    <w:rsid w:val="000C1A8F"/>
    <w:rsid w:val="000C1E60"/>
    <w:rsid w:val="000C3499"/>
    <w:rsid w:val="000C36E2"/>
    <w:rsid w:val="000C3FC1"/>
    <w:rsid w:val="000C5DB9"/>
    <w:rsid w:val="000C6379"/>
    <w:rsid w:val="000D107F"/>
    <w:rsid w:val="000D13B3"/>
    <w:rsid w:val="000D15AE"/>
    <w:rsid w:val="000D3C12"/>
    <w:rsid w:val="000D44EA"/>
    <w:rsid w:val="000D486A"/>
    <w:rsid w:val="000D4BD7"/>
    <w:rsid w:val="000D634D"/>
    <w:rsid w:val="000D6B9D"/>
    <w:rsid w:val="000E05FA"/>
    <w:rsid w:val="000E08F9"/>
    <w:rsid w:val="000E14E3"/>
    <w:rsid w:val="000E1C99"/>
    <w:rsid w:val="000E1D49"/>
    <w:rsid w:val="000E1D61"/>
    <w:rsid w:val="000E24C4"/>
    <w:rsid w:val="000E3244"/>
    <w:rsid w:val="000E3516"/>
    <w:rsid w:val="000E372E"/>
    <w:rsid w:val="000E3F66"/>
    <w:rsid w:val="000E490A"/>
    <w:rsid w:val="000E53C7"/>
    <w:rsid w:val="000E5D82"/>
    <w:rsid w:val="000E757D"/>
    <w:rsid w:val="000E785D"/>
    <w:rsid w:val="000E7A71"/>
    <w:rsid w:val="000F03B0"/>
    <w:rsid w:val="000F104D"/>
    <w:rsid w:val="000F17B9"/>
    <w:rsid w:val="000F19A2"/>
    <w:rsid w:val="000F1C98"/>
    <w:rsid w:val="000F22DD"/>
    <w:rsid w:val="000F2453"/>
    <w:rsid w:val="000F2827"/>
    <w:rsid w:val="000F34DD"/>
    <w:rsid w:val="000F35E7"/>
    <w:rsid w:val="000F3A2C"/>
    <w:rsid w:val="000F42F0"/>
    <w:rsid w:val="000F47EC"/>
    <w:rsid w:val="000F4FC2"/>
    <w:rsid w:val="000F511E"/>
    <w:rsid w:val="000F5380"/>
    <w:rsid w:val="000F5481"/>
    <w:rsid w:val="000F6A92"/>
    <w:rsid w:val="000F6B23"/>
    <w:rsid w:val="000F6FD5"/>
    <w:rsid w:val="000F7429"/>
    <w:rsid w:val="001005BD"/>
    <w:rsid w:val="0010067C"/>
    <w:rsid w:val="00100F12"/>
    <w:rsid w:val="0010359F"/>
    <w:rsid w:val="00105404"/>
    <w:rsid w:val="001057F7"/>
    <w:rsid w:val="00105997"/>
    <w:rsid w:val="00105E0F"/>
    <w:rsid w:val="00105F21"/>
    <w:rsid w:val="0010620B"/>
    <w:rsid w:val="0010630C"/>
    <w:rsid w:val="0010661F"/>
    <w:rsid w:val="00106FCF"/>
    <w:rsid w:val="00110B68"/>
    <w:rsid w:val="00112822"/>
    <w:rsid w:val="00112AF1"/>
    <w:rsid w:val="00113FF6"/>
    <w:rsid w:val="00114673"/>
    <w:rsid w:val="00115A31"/>
    <w:rsid w:val="00115EDA"/>
    <w:rsid w:val="001160D2"/>
    <w:rsid w:val="00117465"/>
    <w:rsid w:val="00120B14"/>
    <w:rsid w:val="001216C6"/>
    <w:rsid w:val="00122B8B"/>
    <w:rsid w:val="00123CCA"/>
    <w:rsid w:val="00124556"/>
    <w:rsid w:val="00124868"/>
    <w:rsid w:val="001249A8"/>
    <w:rsid w:val="00124E44"/>
    <w:rsid w:val="00124E63"/>
    <w:rsid w:val="00126244"/>
    <w:rsid w:val="00126600"/>
    <w:rsid w:val="00127D31"/>
    <w:rsid w:val="00130C9A"/>
    <w:rsid w:val="00132619"/>
    <w:rsid w:val="00132743"/>
    <w:rsid w:val="0013285F"/>
    <w:rsid w:val="001329EF"/>
    <w:rsid w:val="00133630"/>
    <w:rsid w:val="00133CDB"/>
    <w:rsid w:val="00134290"/>
    <w:rsid w:val="00134666"/>
    <w:rsid w:val="00134883"/>
    <w:rsid w:val="00135153"/>
    <w:rsid w:val="0013581B"/>
    <w:rsid w:val="001365B1"/>
    <w:rsid w:val="001368EA"/>
    <w:rsid w:val="00136D8B"/>
    <w:rsid w:val="00136FA0"/>
    <w:rsid w:val="00137C4D"/>
    <w:rsid w:val="001419A5"/>
    <w:rsid w:val="00141D58"/>
    <w:rsid w:val="00142641"/>
    <w:rsid w:val="00142C0A"/>
    <w:rsid w:val="00142E0C"/>
    <w:rsid w:val="00143EF2"/>
    <w:rsid w:val="0014465A"/>
    <w:rsid w:val="00144F4B"/>
    <w:rsid w:val="00145327"/>
    <w:rsid w:val="00145DC6"/>
    <w:rsid w:val="00146367"/>
    <w:rsid w:val="00147193"/>
    <w:rsid w:val="00147A7F"/>
    <w:rsid w:val="00150510"/>
    <w:rsid w:val="001508EE"/>
    <w:rsid w:val="00150A10"/>
    <w:rsid w:val="0015118E"/>
    <w:rsid w:val="0015123A"/>
    <w:rsid w:val="00152556"/>
    <w:rsid w:val="00152A3B"/>
    <w:rsid w:val="00152D08"/>
    <w:rsid w:val="00152E14"/>
    <w:rsid w:val="00152EDE"/>
    <w:rsid w:val="00153961"/>
    <w:rsid w:val="001539B5"/>
    <w:rsid w:val="001576F4"/>
    <w:rsid w:val="00160FE4"/>
    <w:rsid w:val="0016136E"/>
    <w:rsid w:val="001613E7"/>
    <w:rsid w:val="00161B56"/>
    <w:rsid w:val="00161E99"/>
    <w:rsid w:val="0016237D"/>
    <w:rsid w:val="00162A81"/>
    <w:rsid w:val="00162E0F"/>
    <w:rsid w:val="00163030"/>
    <w:rsid w:val="00163D08"/>
    <w:rsid w:val="00164300"/>
    <w:rsid w:val="001644F0"/>
    <w:rsid w:val="00166002"/>
    <w:rsid w:val="00166597"/>
    <w:rsid w:val="00166806"/>
    <w:rsid w:val="0017028C"/>
    <w:rsid w:val="00170299"/>
    <w:rsid w:val="001705BF"/>
    <w:rsid w:val="00172046"/>
    <w:rsid w:val="0017245E"/>
    <w:rsid w:val="001732B1"/>
    <w:rsid w:val="001751E4"/>
    <w:rsid w:val="0017538A"/>
    <w:rsid w:val="001757D1"/>
    <w:rsid w:val="00176342"/>
    <w:rsid w:val="001773B7"/>
    <w:rsid w:val="001775BE"/>
    <w:rsid w:val="00180423"/>
    <w:rsid w:val="001812CC"/>
    <w:rsid w:val="00181613"/>
    <w:rsid w:val="00181FE6"/>
    <w:rsid w:val="00182B01"/>
    <w:rsid w:val="00182F79"/>
    <w:rsid w:val="00183183"/>
    <w:rsid w:val="0018343C"/>
    <w:rsid w:val="0018345D"/>
    <w:rsid w:val="0018370B"/>
    <w:rsid w:val="001839E9"/>
    <w:rsid w:val="00183D2C"/>
    <w:rsid w:val="00183EE7"/>
    <w:rsid w:val="00184C25"/>
    <w:rsid w:val="0018550B"/>
    <w:rsid w:val="00185F06"/>
    <w:rsid w:val="001867AF"/>
    <w:rsid w:val="00187062"/>
    <w:rsid w:val="00187A5E"/>
    <w:rsid w:val="0019007C"/>
    <w:rsid w:val="0019023B"/>
    <w:rsid w:val="001906F5"/>
    <w:rsid w:val="00190BC0"/>
    <w:rsid w:val="00192631"/>
    <w:rsid w:val="00192BD5"/>
    <w:rsid w:val="00193208"/>
    <w:rsid w:val="00193F0A"/>
    <w:rsid w:val="001948C3"/>
    <w:rsid w:val="0019614D"/>
    <w:rsid w:val="0019700C"/>
    <w:rsid w:val="00197188"/>
    <w:rsid w:val="00197AEA"/>
    <w:rsid w:val="00197FB4"/>
    <w:rsid w:val="001A07BA"/>
    <w:rsid w:val="001A0B56"/>
    <w:rsid w:val="001A0CF3"/>
    <w:rsid w:val="001A139C"/>
    <w:rsid w:val="001A190D"/>
    <w:rsid w:val="001A333A"/>
    <w:rsid w:val="001A37A7"/>
    <w:rsid w:val="001A37BC"/>
    <w:rsid w:val="001A45BC"/>
    <w:rsid w:val="001A4AC6"/>
    <w:rsid w:val="001A4D20"/>
    <w:rsid w:val="001A4D3D"/>
    <w:rsid w:val="001A5F6A"/>
    <w:rsid w:val="001B0D9B"/>
    <w:rsid w:val="001B10EE"/>
    <w:rsid w:val="001B28F2"/>
    <w:rsid w:val="001B29B3"/>
    <w:rsid w:val="001B3C2F"/>
    <w:rsid w:val="001B46FA"/>
    <w:rsid w:val="001B49AB"/>
    <w:rsid w:val="001B4E3B"/>
    <w:rsid w:val="001B4FF7"/>
    <w:rsid w:val="001B50EF"/>
    <w:rsid w:val="001B5EDD"/>
    <w:rsid w:val="001B6006"/>
    <w:rsid w:val="001B6F9B"/>
    <w:rsid w:val="001B77EB"/>
    <w:rsid w:val="001B7A92"/>
    <w:rsid w:val="001C015A"/>
    <w:rsid w:val="001C11C8"/>
    <w:rsid w:val="001C1259"/>
    <w:rsid w:val="001C14B4"/>
    <w:rsid w:val="001C1BF9"/>
    <w:rsid w:val="001C1D57"/>
    <w:rsid w:val="001C2138"/>
    <w:rsid w:val="001C28BD"/>
    <w:rsid w:val="001C3706"/>
    <w:rsid w:val="001C3DB7"/>
    <w:rsid w:val="001C5253"/>
    <w:rsid w:val="001C5519"/>
    <w:rsid w:val="001C7BED"/>
    <w:rsid w:val="001C7DB3"/>
    <w:rsid w:val="001C7F45"/>
    <w:rsid w:val="001D0E4A"/>
    <w:rsid w:val="001D0FA3"/>
    <w:rsid w:val="001D1364"/>
    <w:rsid w:val="001D1A74"/>
    <w:rsid w:val="001D3C90"/>
    <w:rsid w:val="001D41FE"/>
    <w:rsid w:val="001D4E4A"/>
    <w:rsid w:val="001D530D"/>
    <w:rsid w:val="001D5D12"/>
    <w:rsid w:val="001D66FB"/>
    <w:rsid w:val="001D798B"/>
    <w:rsid w:val="001D7A5D"/>
    <w:rsid w:val="001D7BB0"/>
    <w:rsid w:val="001E0BC3"/>
    <w:rsid w:val="001E14B0"/>
    <w:rsid w:val="001E197C"/>
    <w:rsid w:val="001E1DF0"/>
    <w:rsid w:val="001E324D"/>
    <w:rsid w:val="001E361D"/>
    <w:rsid w:val="001E4659"/>
    <w:rsid w:val="001E504A"/>
    <w:rsid w:val="001E5928"/>
    <w:rsid w:val="001E59DD"/>
    <w:rsid w:val="001E65D7"/>
    <w:rsid w:val="001E67D4"/>
    <w:rsid w:val="001E6E2C"/>
    <w:rsid w:val="001E71ED"/>
    <w:rsid w:val="001E769A"/>
    <w:rsid w:val="001E7B3A"/>
    <w:rsid w:val="001F046F"/>
    <w:rsid w:val="001F1342"/>
    <w:rsid w:val="001F239F"/>
    <w:rsid w:val="001F3097"/>
    <w:rsid w:val="001F3B9F"/>
    <w:rsid w:val="001F44C0"/>
    <w:rsid w:val="001F470D"/>
    <w:rsid w:val="001F4807"/>
    <w:rsid w:val="001F5251"/>
    <w:rsid w:val="001F53D5"/>
    <w:rsid w:val="001F59B7"/>
    <w:rsid w:val="001F5D92"/>
    <w:rsid w:val="0020004D"/>
    <w:rsid w:val="002006C6"/>
    <w:rsid w:val="00201801"/>
    <w:rsid w:val="002019C6"/>
    <w:rsid w:val="00201F7B"/>
    <w:rsid w:val="002026F0"/>
    <w:rsid w:val="002028BD"/>
    <w:rsid w:val="00203306"/>
    <w:rsid w:val="00205403"/>
    <w:rsid w:val="00205A85"/>
    <w:rsid w:val="0020619C"/>
    <w:rsid w:val="0020672F"/>
    <w:rsid w:val="0020736D"/>
    <w:rsid w:val="0020745B"/>
    <w:rsid w:val="00207D0E"/>
    <w:rsid w:val="00210A90"/>
    <w:rsid w:val="00210F88"/>
    <w:rsid w:val="002110BF"/>
    <w:rsid w:val="00212136"/>
    <w:rsid w:val="002125E4"/>
    <w:rsid w:val="002131E8"/>
    <w:rsid w:val="0021455A"/>
    <w:rsid w:val="00214DFE"/>
    <w:rsid w:val="002154FF"/>
    <w:rsid w:val="00216B70"/>
    <w:rsid w:val="00217483"/>
    <w:rsid w:val="0021776C"/>
    <w:rsid w:val="00217FA1"/>
    <w:rsid w:val="00220299"/>
    <w:rsid w:val="00220302"/>
    <w:rsid w:val="00221DF3"/>
    <w:rsid w:val="00222FBC"/>
    <w:rsid w:val="0022499D"/>
    <w:rsid w:val="00224DE6"/>
    <w:rsid w:val="00224F86"/>
    <w:rsid w:val="00224FA9"/>
    <w:rsid w:val="002253AD"/>
    <w:rsid w:val="002255BB"/>
    <w:rsid w:val="0022587A"/>
    <w:rsid w:val="002269E1"/>
    <w:rsid w:val="00227676"/>
    <w:rsid w:val="00227859"/>
    <w:rsid w:val="00230573"/>
    <w:rsid w:val="00231311"/>
    <w:rsid w:val="002319DE"/>
    <w:rsid w:val="002326C4"/>
    <w:rsid w:val="00232849"/>
    <w:rsid w:val="002334C8"/>
    <w:rsid w:val="00233A99"/>
    <w:rsid w:val="002344CF"/>
    <w:rsid w:val="002353CD"/>
    <w:rsid w:val="002357EE"/>
    <w:rsid w:val="00235914"/>
    <w:rsid w:val="0023605F"/>
    <w:rsid w:val="00236096"/>
    <w:rsid w:val="0023610B"/>
    <w:rsid w:val="00237F16"/>
    <w:rsid w:val="00240DC7"/>
    <w:rsid w:val="00240F9E"/>
    <w:rsid w:val="002411F2"/>
    <w:rsid w:val="002411F5"/>
    <w:rsid w:val="0024142E"/>
    <w:rsid w:val="00241C4B"/>
    <w:rsid w:val="00242017"/>
    <w:rsid w:val="00242E15"/>
    <w:rsid w:val="002439F5"/>
    <w:rsid w:val="002441B9"/>
    <w:rsid w:val="0024446E"/>
    <w:rsid w:val="0024456E"/>
    <w:rsid w:val="00244810"/>
    <w:rsid w:val="00245351"/>
    <w:rsid w:val="0024570E"/>
    <w:rsid w:val="00246B7A"/>
    <w:rsid w:val="00246B88"/>
    <w:rsid w:val="00246D67"/>
    <w:rsid w:val="00246EDD"/>
    <w:rsid w:val="002473AF"/>
    <w:rsid w:val="00247906"/>
    <w:rsid w:val="00247B24"/>
    <w:rsid w:val="0025068A"/>
    <w:rsid w:val="00251C4F"/>
    <w:rsid w:val="002525FD"/>
    <w:rsid w:val="0025294C"/>
    <w:rsid w:val="00252A72"/>
    <w:rsid w:val="00252B16"/>
    <w:rsid w:val="00252BFE"/>
    <w:rsid w:val="00252E0B"/>
    <w:rsid w:val="002543DA"/>
    <w:rsid w:val="00254818"/>
    <w:rsid w:val="002549AE"/>
    <w:rsid w:val="00254B87"/>
    <w:rsid w:val="00254CCA"/>
    <w:rsid w:val="00256563"/>
    <w:rsid w:val="002567CB"/>
    <w:rsid w:val="002568ED"/>
    <w:rsid w:val="00257543"/>
    <w:rsid w:val="00257C6B"/>
    <w:rsid w:val="00257FEF"/>
    <w:rsid w:val="002603CD"/>
    <w:rsid w:val="00260521"/>
    <w:rsid w:val="00261AE7"/>
    <w:rsid w:val="00264300"/>
    <w:rsid w:val="00264F5C"/>
    <w:rsid w:val="00265823"/>
    <w:rsid w:val="00270BC5"/>
    <w:rsid w:val="00271187"/>
    <w:rsid w:val="00272526"/>
    <w:rsid w:val="00272F40"/>
    <w:rsid w:val="002733CE"/>
    <w:rsid w:val="002733F3"/>
    <w:rsid w:val="00273D24"/>
    <w:rsid w:val="002759F4"/>
    <w:rsid w:val="00276898"/>
    <w:rsid w:val="00276D0E"/>
    <w:rsid w:val="00276E25"/>
    <w:rsid w:val="00276F5D"/>
    <w:rsid w:val="0027725E"/>
    <w:rsid w:val="002773A5"/>
    <w:rsid w:val="00280032"/>
    <w:rsid w:val="0028017D"/>
    <w:rsid w:val="002801F0"/>
    <w:rsid w:val="00280217"/>
    <w:rsid w:val="00280F13"/>
    <w:rsid w:val="00282454"/>
    <w:rsid w:val="002828B7"/>
    <w:rsid w:val="002840EC"/>
    <w:rsid w:val="00286B6F"/>
    <w:rsid w:val="00287BA6"/>
    <w:rsid w:val="00287EBB"/>
    <w:rsid w:val="002909D8"/>
    <w:rsid w:val="00291052"/>
    <w:rsid w:val="00291112"/>
    <w:rsid w:val="002919C5"/>
    <w:rsid w:val="00291AFE"/>
    <w:rsid w:val="00291E5C"/>
    <w:rsid w:val="002920C3"/>
    <w:rsid w:val="00292B58"/>
    <w:rsid w:val="00293479"/>
    <w:rsid w:val="00293BF0"/>
    <w:rsid w:val="002942C9"/>
    <w:rsid w:val="00294836"/>
    <w:rsid w:val="00294920"/>
    <w:rsid w:val="00294EE5"/>
    <w:rsid w:val="00295694"/>
    <w:rsid w:val="00295CC2"/>
    <w:rsid w:val="00295D4A"/>
    <w:rsid w:val="00296DB6"/>
    <w:rsid w:val="00297889"/>
    <w:rsid w:val="002978C9"/>
    <w:rsid w:val="00297C8F"/>
    <w:rsid w:val="00297CC9"/>
    <w:rsid w:val="00297E33"/>
    <w:rsid w:val="002A0838"/>
    <w:rsid w:val="002A106C"/>
    <w:rsid w:val="002A1D45"/>
    <w:rsid w:val="002A1EC5"/>
    <w:rsid w:val="002A3B45"/>
    <w:rsid w:val="002A525B"/>
    <w:rsid w:val="002A6445"/>
    <w:rsid w:val="002A764E"/>
    <w:rsid w:val="002A7938"/>
    <w:rsid w:val="002B0472"/>
    <w:rsid w:val="002B07F2"/>
    <w:rsid w:val="002B214F"/>
    <w:rsid w:val="002B4507"/>
    <w:rsid w:val="002B4F7D"/>
    <w:rsid w:val="002B5038"/>
    <w:rsid w:val="002B6101"/>
    <w:rsid w:val="002B663B"/>
    <w:rsid w:val="002B71E9"/>
    <w:rsid w:val="002B7D71"/>
    <w:rsid w:val="002B7E70"/>
    <w:rsid w:val="002C0772"/>
    <w:rsid w:val="002C184B"/>
    <w:rsid w:val="002C2101"/>
    <w:rsid w:val="002C29A9"/>
    <w:rsid w:val="002C2F45"/>
    <w:rsid w:val="002C3895"/>
    <w:rsid w:val="002C3DF5"/>
    <w:rsid w:val="002C41D1"/>
    <w:rsid w:val="002C466F"/>
    <w:rsid w:val="002C46D4"/>
    <w:rsid w:val="002C5418"/>
    <w:rsid w:val="002C578D"/>
    <w:rsid w:val="002C591D"/>
    <w:rsid w:val="002C624B"/>
    <w:rsid w:val="002C64CD"/>
    <w:rsid w:val="002C7634"/>
    <w:rsid w:val="002D023B"/>
    <w:rsid w:val="002D2148"/>
    <w:rsid w:val="002D2AAA"/>
    <w:rsid w:val="002D5918"/>
    <w:rsid w:val="002D6418"/>
    <w:rsid w:val="002D6917"/>
    <w:rsid w:val="002D711B"/>
    <w:rsid w:val="002D79EC"/>
    <w:rsid w:val="002D7B05"/>
    <w:rsid w:val="002E01EE"/>
    <w:rsid w:val="002E1281"/>
    <w:rsid w:val="002E152E"/>
    <w:rsid w:val="002E2BAB"/>
    <w:rsid w:val="002E39AA"/>
    <w:rsid w:val="002E46B6"/>
    <w:rsid w:val="002E4B36"/>
    <w:rsid w:val="002E4DEC"/>
    <w:rsid w:val="002E53AA"/>
    <w:rsid w:val="002E5DE3"/>
    <w:rsid w:val="002E6514"/>
    <w:rsid w:val="002E78B8"/>
    <w:rsid w:val="002E7C29"/>
    <w:rsid w:val="002F0014"/>
    <w:rsid w:val="002F04A7"/>
    <w:rsid w:val="002F04E7"/>
    <w:rsid w:val="002F0DD0"/>
    <w:rsid w:val="002F13FA"/>
    <w:rsid w:val="002F192F"/>
    <w:rsid w:val="002F2BD6"/>
    <w:rsid w:val="002F30A8"/>
    <w:rsid w:val="002F3AEF"/>
    <w:rsid w:val="002F3F4B"/>
    <w:rsid w:val="002F405D"/>
    <w:rsid w:val="002F4A44"/>
    <w:rsid w:val="002F5AB6"/>
    <w:rsid w:val="002F6C05"/>
    <w:rsid w:val="002F6DEA"/>
    <w:rsid w:val="002F7468"/>
    <w:rsid w:val="002F77A7"/>
    <w:rsid w:val="002F7987"/>
    <w:rsid w:val="002F799E"/>
    <w:rsid w:val="002F7CFB"/>
    <w:rsid w:val="002F7EE7"/>
    <w:rsid w:val="002F7F51"/>
    <w:rsid w:val="00300780"/>
    <w:rsid w:val="003008C1"/>
    <w:rsid w:val="00300AFD"/>
    <w:rsid w:val="003013F5"/>
    <w:rsid w:val="003019B9"/>
    <w:rsid w:val="00301BC7"/>
    <w:rsid w:val="00301CED"/>
    <w:rsid w:val="0030255D"/>
    <w:rsid w:val="00303116"/>
    <w:rsid w:val="00303465"/>
    <w:rsid w:val="003035A3"/>
    <w:rsid w:val="0030451E"/>
    <w:rsid w:val="003057FD"/>
    <w:rsid w:val="00305D07"/>
    <w:rsid w:val="00305D9E"/>
    <w:rsid w:val="00305F7C"/>
    <w:rsid w:val="003110A3"/>
    <w:rsid w:val="003115D1"/>
    <w:rsid w:val="00311611"/>
    <w:rsid w:val="00311F6A"/>
    <w:rsid w:val="00311FF1"/>
    <w:rsid w:val="00312608"/>
    <w:rsid w:val="003128A7"/>
    <w:rsid w:val="00312C37"/>
    <w:rsid w:val="00313797"/>
    <w:rsid w:val="00313AF4"/>
    <w:rsid w:val="00313BAC"/>
    <w:rsid w:val="00313C19"/>
    <w:rsid w:val="0031481A"/>
    <w:rsid w:val="00314C5F"/>
    <w:rsid w:val="00314CF0"/>
    <w:rsid w:val="00314E51"/>
    <w:rsid w:val="00314F71"/>
    <w:rsid w:val="00315F1B"/>
    <w:rsid w:val="00316959"/>
    <w:rsid w:val="00316D91"/>
    <w:rsid w:val="003217C6"/>
    <w:rsid w:val="003246B7"/>
    <w:rsid w:val="00324843"/>
    <w:rsid w:val="00324879"/>
    <w:rsid w:val="003249C2"/>
    <w:rsid w:val="003258F1"/>
    <w:rsid w:val="00325B53"/>
    <w:rsid w:val="00326014"/>
    <w:rsid w:val="003260BB"/>
    <w:rsid w:val="00326371"/>
    <w:rsid w:val="003267CF"/>
    <w:rsid w:val="003269CC"/>
    <w:rsid w:val="00326A4B"/>
    <w:rsid w:val="00326A8B"/>
    <w:rsid w:val="00326DEE"/>
    <w:rsid w:val="00327C66"/>
    <w:rsid w:val="00327FFE"/>
    <w:rsid w:val="00330896"/>
    <w:rsid w:val="00331BF3"/>
    <w:rsid w:val="0033206A"/>
    <w:rsid w:val="0033291C"/>
    <w:rsid w:val="00332AA5"/>
    <w:rsid w:val="00332D4C"/>
    <w:rsid w:val="00333170"/>
    <w:rsid w:val="00333AD3"/>
    <w:rsid w:val="00333BA6"/>
    <w:rsid w:val="00333DFE"/>
    <w:rsid w:val="003340E0"/>
    <w:rsid w:val="00334319"/>
    <w:rsid w:val="0033498A"/>
    <w:rsid w:val="00334FCA"/>
    <w:rsid w:val="00336438"/>
    <w:rsid w:val="0033645C"/>
    <w:rsid w:val="00336477"/>
    <w:rsid w:val="00336E56"/>
    <w:rsid w:val="00337B43"/>
    <w:rsid w:val="00340371"/>
    <w:rsid w:val="003411F1"/>
    <w:rsid w:val="003414F9"/>
    <w:rsid w:val="0034175B"/>
    <w:rsid w:val="00343C69"/>
    <w:rsid w:val="0034476D"/>
    <w:rsid w:val="003448CD"/>
    <w:rsid w:val="00344A80"/>
    <w:rsid w:val="00344BFB"/>
    <w:rsid w:val="00345291"/>
    <w:rsid w:val="00345862"/>
    <w:rsid w:val="00346796"/>
    <w:rsid w:val="00346CF7"/>
    <w:rsid w:val="003471E4"/>
    <w:rsid w:val="00347391"/>
    <w:rsid w:val="00347D08"/>
    <w:rsid w:val="00347E58"/>
    <w:rsid w:val="00350427"/>
    <w:rsid w:val="00351B36"/>
    <w:rsid w:val="00352842"/>
    <w:rsid w:val="00352ADB"/>
    <w:rsid w:val="00352C91"/>
    <w:rsid w:val="00352DF2"/>
    <w:rsid w:val="00352E22"/>
    <w:rsid w:val="0035372B"/>
    <w:rsid w:val="0035378B"/>
    <w:rsid w:val="00355215"/>
    <w:rsid w:val="0035591E"/>
    <w:rsid w:val="00356B9D"/>
    <w:rsid w:val="00356C7A"/>
    <w:rsid w:val="003572D6"/>
    <w:rsid w:val="003578A1"/>
    <w:rsid w:val="00357E4F"/>
    <w:rsid w:val="00357FC8"/>
    <w:rsid w:val="00360417"/>
    <w:rsid w:val="00361066"/>
    <w:rsid w:val="00361525"/>
    <w:rsid w:val="00361690"/>
    <w:rsid w:val="00361717"/>
    <w:rsid w:val="003619AF"/>
    <w:rsid w:val="00362632"/>
    <w:rsid w:val="00363FEB"/>
    <w:rsid w:val="003646B7"/>
    <w:rsid w:val="00364A3D"/>
    <w:rsid w:val="00365816"/>
    <w:rsid w:val="00366567"/>
    <w:rsid w:val="003707C5"/>
    <w:rsid w:val="0037087B"/>
    <w:rsid w:val="00371642"/>
    <w:rsid w:val="003732DE"/>
    <w:rsid w:val="00373DF1"/>
    <w:rsid w:val="0037412E"/>
    <w:rsid w:val="00374A8C"/>
    <w:rsid w:val="00375424"/>
    <w:rsid w:val="003772E6"/>
    <w:rsid w:val="00377AC5"/>
    <w:rsid w:val="00377BC4"/>
    <w:rsid w:val="00377D48"/>
    <w:rsid w:val="0038055C"/>
    <w:rsid w:val="00381B87"/>
    <w:rsid w:val="0038313D"/>
    <w:rsid w:val="00383A42"/>
    <w:rsid w:val="003856C5"/>
    <w:rsid w:val="00386A65"/>
    <w:rsid w:val="0038741E"/>
    <w:rsid w:val="0038797F"/>
    <w:rsid w:val="00387AC1"/>
    <w:rsid w:val="00390B28"/>
    <w:rsid w:val="00390C32"/>
    <w:rsid w:val="00391028"/>
    <w:rsid w:val="00391B4F"/>
    <w:rsid w:val="00392432"/>
    <w:rsid w:val="00393C0A"/>
    <w:rsid w:val="003943C7"/>
    <w:rsid w:val="003944CF"/>
    <w:rsid w:val="00394834"/>
    <w:rsid w:val="003948EC"/>
    <w:rsid w:val="00394F50"/>
    <w:rsid w:val="003964BE"/>
    <w:rsid w:val="00396D28"/>
    <w:rsid w:val="00397583"/>
    <w:rsid w:val="0039770D"/>
    <w:rsid w:val="00397A01"/>
    <w:rsid w:val="00397A11"/>
    <w:rsid w:val="003A01F9"/>
    <w:rsid w:val="003A08FE"/>
    <w:rsid w:val="003A0E9D"/>
    <w:rsid w:val="003A1F24"/>
    <w:rsid w:val="003A26E2"/>
    <w:rsid w:val="003A274F"/>
    <w:rsid w:val="003A297E"/>
    <w:rsid w:val="003A2D10"/>
    <w:rsid w:val="003A5417"/>
    <w:rsid w:val="003A6215"/>
    <w:rsid w:val="003A62FF"/>
    <w:rsid w:val="003A635B"/>
    <w:rsid w:val="003A76CA"/>
    <w:rsid w:val="003B0803"/>
    <w:rsid w:val="003B0DF0"/>
    <w:rsid w:val="003B11E5"/>
    <w:rsid w:val="003B2707"/>
    <w:rsid w:val="003B34F3"/>
    <w:rsid w:val="003B3FAE"/>
    <w:rsid w:val="003B511E"/>
    <w:rsid w:val="003B67E1"/>
    <w:rsid w:val="003B72AD"/>
    <w:rsid w:val="003B74C9"/>
    <w:rsid w:val="003B7752"/>
    <w:rsid w:val="003C0F66"/>
    <w:rsid w:val="003C1A12"/>
    <w:rsid w:val="003C1A53"/>
    <w:rsid w:val="003C2BF9"/>
    <w:rsid w:val="003C3DAF"/>
    <w:rsid w:val="003C48FF"/>
    <w:rsid w:val="003C4CA6"/>
    <w:rsid w:val="003C4FA2"/>
    <w:rsid w:val="003C554F"/>
    <w:rsid w:val="003C5A62"/>
    <w:rsid w:val="003C5CE6"/>
    <w:rsid w:val="003C5DD1"/>
    <w:rsid w:val="003C5EFE"/>
    <w:rsid w:val="003C6F6B"/>
    <w:rsid w:val="003C721D"/>
    <w:rsid w:val="003C77F1"/>
    <w:rsid w:val="003D105A"/>
    <w:rsid w:val="003D108F"/>
    <w:rsid w:val="003D18E1"/>
    <w:rsid w:val="003D194C"/>
    <w:rsid w:val="003D2221"/>
    <w:rsid w:val="003D2249"/>
    <w:rsid w:val="003D3672"/>
    <w:rsid w:val="003D37B6"/>
    <w:rsid w:val="003D3C6B"/>
    <w:rsid w:val="003D42DB"/>
    <w:rsid w:val="003D5920"/>
    <w:rsid w:val="003D6265"/>
    <w:rsid w:val="003D6FC9"/>
    <w:rsid w:val="003D7FED"/>
    <w:rsid w:val="003E0417"/>
    <w:rsid w:val="003E068C"/>
    <w:rsid w:val="003E0A86"/>
    <w:rsid w:val="003E121F"/>
    <w:rsid w:val="003E24C5"/>
    <w:rsid w:val="003E2B06"/>
    <w:rsid w:val="003E49AF"/>
    <w:rsid w:val="003E6789"/>
    <w:rsid w:val="003E70C8"/>
    <w:rsid w:val="003E7D47"/>
    <w:rsid w:val="003E7ED5"/>
    <w:rsid w:val="003F0B05"/>
    <w:rsid w:val="003F0B57"/>
    <w:rsid w:val="003F17E6"/>
    <w:rsid w:val="003F1803"/>
    <w:rsid w:val="003F1D12"/>
    <w:rsid w:val="003F1FA7"/>
    <w:rsid w:val="003F2D89"/>
    <w:rsid w:val="003F3202"/>
    <w:rsid w:val="003F340C"/>
    <w:rsid w:val="003F35D2"/>
    <w:rsid w:val="003F46D6"/>
    <w:rsid w:val="003F64B5"/>
    <w:rsid w:val="003F6B54"/>
    <w:rsid w:val="003F798E"/>
    <w:rsid w:val="003F7AC7"/>
    <w:rsid w:val="0040061A"/>
    <w:rsid w:val="00400D7C"/>
    <w:rsid w:val="00401018"/>
    <w:rsid w:val="00401E6F"/>
    <w:rsid w:val="00403381"/>
    <w:rsid w:val="00403490"/>
    <w:rsid w:val="004034B8"/>
    <w:rsid w:val="00404230"/>
    <w:rsid w:val="00405239"/>
    <w:rsid w:val="0040528E"/>
    <w:rsid w:val="0040587C"/>
    <w:rsid w:val="00405C5C"/>
    <w:rsid w:val="00406866"/>
    <w:rsid w:val="00407396"/>
    <w:rsid w:val="00407F3D"/>
    <w:rsid w:val="00410861"/>
    <w:rsid w:val="00410970"/>
    <w:rsid w:val="00410B52"/>
    <w:rsid w:val="004112D1"/>
    <w:rsid w:val="00413958"/>
    <w:rsid w:val="00413ACF"/>
    <w:rsid w:val="004145B1"/>
    <w:rsid w:val="0041549C"/>
    <w:rsid w:val="0041578E"/>
    <w:rsid w:val="00416503"/>
    <w:rsid w:val="00416E70"/>
    <w:rsid w:val="004171BB"/>
    <w:rsid w:val="004173C3"/>
    <w:rsid w:val="004179C7"/>
    <w:rsid w:val="00420873"/>
    <w:rsid w:val="00420B0E"/>
    <w:rsid w:val="00420CF9"/>
    <w:rsid w:val="00421130"/>
    <w:rsid w:val="004221A6"/>
    <w:rsid w:val="0042399B"/>
    <w:rsid w:val="00423F83"/>
    <w:rsid w:val="004246A4"/>
    <w:rsid w:val="0042515A"/>
    <w:rsid w:val="0042570C"/>
    <w:rsid w:val="004257B8"/>
    <w:rsid w:val="00425A53"/>
    <w:rsid w:val="00425B64"/>
    <w:rsid w:val="0042721E"/>
    <w:rsid w:val="00427994"/>
    <w:rsid w:val="00430545"/>
    <w:rsid w:val="0043071E"/>
    <w:rsid w:val="00431663"/>
    <w:rsid w:val="00431AEF"/>
    <w:rsid w:val="00431C56"/>
    <w:rsid w:val="00431C8A"/>
    <w:rsid w:val="004322E6"/>
    <w:rsid w:val="004327BF"/>
    <w:rsid w:val="00432D79"/>
    <w:rsid w:val="0043371C"/>
    <w:rsid w:val="00433C2D"/>
    <w:rsid w:val="00434518"/>
    <w:rsid w:val="0043496E"/>
    <w:rsid w:val="004353F5"/>
    <w:rsid w:val="0043661B"/>
    <w:rsid w:val="00437167"/>
    <w:rsid w:val="004371FC"/>
    <w:rsid w:val="004374D5"/>
    <w:rsid w:val="0043798D"/>
    <w:rsid w:val="0044004F"/>
    <w:rsid w:val="004407FA"/>
    <w:rsid w:val="0044109B"/>
    <w:rsid w:val="00441765"/>
    <w:rsid w:val="00441A05"/>
    <w:rsid w:val="004424FF"/>
    <w:rsid w:val="0044276E"/>
    <w:rsid w:val="00442E1B"/>
    <w:rsid w:val="00443966"/>
    <w:rsid w:val="00445B63"/>
    <w:rsid w:val="0044658D"/>
    <w:rsid w:val="00446724"/>
    <w:rsid w:val="00447AAE"/>
    <w:rsid w:val="00450712"/>
    <w:rsid w:val="00450D46"/>
    <w:rsid w:val="00450F9B"/>
    <w:rsid w:val="0045163D"/>
    <w:rsid w:val="00451805"/>
    <w:rsid w:val="0045183B"/>
    <w:rsid w:val="00451C00"/>
    <w:rsid w:val="00451F22"/>
    <w:rsid w:val="004525B9"/>
    <w:rsid w:val="00452906"/>
    <w:rsid w:val="00453B3D"/>
    <w:rsid w:val="0045474C"/>
    <w:rsid w:val="0045528A"/>
    <w:rsid w:val="00455D1A"/>
    <w:rsid w:val="00456A61"/>
    <w:rsid w:val="004576AA"/>
    <w:rsid w:val="00457936"/>
    <w:rsid w:val="004608A6"/>
    <w:rsid w:val="00460D97"/>
    <w:rsid w:val="00462361"/>
    <w:rsid w:val="004630F2"/>
    <w:rsid w:val="0046371D"/>
    <w:rsid w:val="00463A74"/>
    <w:rsid w:val="0046515A"/>
    <w:rsid w:val="00465DBB"/>
    <w:rsid w:val="004663AA"/>
    <w:rsid w:val="0046765A"/>
    <w:rsid w:val="0047058D"/>
    <w:rsid w:val="00470E17"/>
    <w:rsid w:val="00471211"/>
    <w:rsid w:val="0047138A"/>
    <w:rsid w:val="00471A1B"/>
    <w:rsid w:val="00471D12"/>
    <w:rsid w:val="00471F45"/>
    <w:rsid w:val="0047231E"/>
    <w:rsid w:val="0047282D"/>
    <w:rsid w:val="00472BAE"/>
    <w:rsid w:val="004732DD"/>
    <w:rsid w:val="00473A6B"/>
    <w:rsid w:val="0047536E"/>
    <w:rsid w:val="00476FCC"/>
    <w:rsid w:val="004772EA"/>
    <w:rsid w:val="00477858"/>
    <w:rsid w:val="0048170D"/>
    <w:rsid w:val="00483488"/>
    <w:rsid w:val="00483E94"/>
    <w:rsid w:val="00484072"/>
    <w:rsid w:val="00485B7D"/>
    <w:rsid w:val="00485F9D"/>
    <w:rsid w:val="00485FB7"/>
    <w:rsid w:val="00490178"/>
    <w:rsid w:val="00490DBE"/>
    <w:rsid w:val="00490FC7"/>
    <w:rsid w:val="0049168A"/>
    <w:rsid w:val="00491FFD"/>
    <w:rsid w:val="00493629"/>
    <w:rsid w:val="00494130"/>
    <w:rsid w:val="0049425C"/>
    <w:rsid w:val="00494FD0"/>
    <w:rsid w:val="0049525B"/>
    <w:rsid w:val="004953AC"/>
    <w:rsid w:val="004953C3"/>
    <w:rsid w:val="00495449"/>
    <w:rsid w:val="0049591C"/>
    <w:rsid w:val="00496D77"/>
    <w:rsid w:val="004976DF"/>
    <w:rsid w:val="004977A0"/>
    <w:rsid w:val="00497DB2"/>
    <w:rsid w:val="004A10CA"/>
    <w:rsid w:val="004A1347"/>
    <w:rsid w:val="004A1A05"/>
    <w:rsid w:val="004A1BCB"/>
    <w:rsid w:val="004A1D82"/>
    <w:rsid w:val="004A20B2"/>
    <w:rsid w:val="004A4191"/>
    <w:rsid w:val="004A4A69"/>
    <w:rsid w:val="004A52FC"/>
    <w:rsid w:val="004A5893"/>
    <w:rsid w:val="004A5C89"/>
    <w:rsid w:val="004A5E24"/>
    <w:rsid w:val="004A5FDC"/>
    <w:rsid w:val="004A6040"/>
    <w:rsid w:val="004A64DA"/>
    <w:rsid w:val="004A6633"/>
    <w:rsid w:val="004A67BD"/>
    <w:rsid w:val="004A7FC5"/>
    <w:rsid w:val="004B2E00"/>
    <w:rsid w:val="004B2EDF"/>
    <w:rsid w:val="004B3715"/>
    <w:rsid w:val="004B3A43"/>
    <w:rsid w:val="004B439C"/>
    <w:rsid w:val="004B450E"/>
    <w:rsid w:val="004B467A"/>
    <w:rsid w:val="004B4E4A"/>
    <w:rsid w:val="004B5B2A"/>
    <w:rsid w:val="004B6388"/>
    <w:rsid w:val="004B73E4"/>
    <w:rsid w:val="004B7FAB"/>
    <w:rsid w:val="004C14B5"/>
    <w:rsid w:val="004C1D97"/>
    <w:rsid w:val="004C2C95"/>
    <w:rsid w:val="004C2FCF"/>
    <w:rsid w:val="004C36F1"/>
    <w:rsid w:val="004C4060"/>
    <w:rsid w:val="004C468F"/>
    <w:rsid w:val="004C52D1"/>
    <w:rsid w:val="004C54E2"/>
    <w:rsid w:val="004C6460"/>
    <w:rsid w:val="004C78C2"/>
    <w:rsid w:val="004C7BB4"/>
    <w:rsid w:val="004D05B5"/>
    <w:rsid w:val="004D0DA9"/>
    <w:rsid w:val="004D1051"/>
    <w:rsid w:val="004D12F6"/>
    <w:rsid w:val="004D14FA"/>
    <w:rsid w:val="004D1E78"/>
    <w:rsid w:val="004D25C5"/>
    <w:rsid w:val="004D2BB3"/>
    <w:rsid w:val="004D4666"/>
    <w:rsid w:val="004D4803"/>
    <w:rsid w:val="004D49BE"/>
    <w:rsid w:val="004D4FB4"/>
    <w:rsid w:val="004D5BBE"/>
    <w:rsid w:val="004D671C"/>
    <w:rsid w:val="004D7A7C"/>
    <w:rsid w:val="004D7A8F"/>
    <w:rsid w:val="004D7DB9"/>
    <w:rsid w:val="004D7F72"/>
    <w:rsid w:val="004E0096"/>
    <w:rsid w:val="004E016C"/>
    <w:rsid w:val="004E14D5"/>
    <w:rsid w:val="004E1BB2"/>
    <w:rsid w:val="004E3430"/>
    <w:rsid w:val="004E405B"/>
    <w:rsid w:val="004E42AC"/>
    <w:rsid w:val="004E5480"/>
    <w:rsid w:val="004E6D9B"/>
    <w:rsid w:val="004E6F71"/>
    <w:rsid w:val="004E7AB8"/>
    <w:rsid w:val="004E7D3C"/>
    <w:rsid w:val="004F0691"/>
    <w:rsid w:val="004F06F9"/>
    <w:rsid w:val="004F11C0"/>
    <w:rsid w:val="004F17C4"/>
    <w:rsid w:val="004F1C26"/>
    <w:rsid w:val="004F275E"/>
    <w:rsid w:val="004F2958"/>
    <w:rsid w:val="004F2D68"/>
    <w:rsid w:val="004F2F7D"/>
    <w:rsid w:val="004F3165"/>
    <w:rsid w:val="004F3711"/>
    <w:rsid w:val="004F3A1F"/>
    <w:rsid w:val="004F41C7"/>
    <w:rsid w:val="004F4445"/>
    <w:rsid w:val="004F4642"/>
    <w:rsid w:val="004F46B5"/>
    <w:rsid w:val="004F46D1"/>
    <w:rsid w:val="004F46DC"/>
    <w:rsid w:val="004F4904"/>
    <w:rsid w:val="004F4A13"/>
    <w:rsid w:val="004F4ECD"/>
    <w:rsid w:val="004F53DD"/>
    <w:rsid w:val="004F5ABA"/>
    <w:rsid w:val="004F5C0D"/>
    <w:rsid w:val="004F69C6"/>
    <w:rsid w:val="004F7153"/>
    <w:rsid w:val="004F7E40"/>
    <w:rsid w:val="00500E3E"/>
    <w:rsid w:val="00501291"/>
    <w:rsid w:val="005012C1"/>
    <w:rsid w:val="005012E5"/>
    <w:rsid w:val="00501EDB"/>
    <w:rsid w:val="005028C2"/>
    <w:rsid w:val="005030B9"/>
    <w:rsid w:val="005034C8"/>
    <w:rsid w:val="005038FA"/>
    <w:rsid w:val="005051FC"/>
    <w:rsid w:val="00505409"/>
    <w:rsid w:val="0050593E"/>
    <w:rsid w:val="00505B4A"/>
    <w:rsid w:val="005065CE"/>
    <w:rsid w:val="005078E3"/>
    <w:rsid w:val="005079D5"/>
    <w:rsid w:val="00507C91"/>
    <w:rsid w:val="00512270"/>
    <w:rsid w:val="0051306F"/>
    <w:rsid w:val="005147E8"/>
    <w:rsid w:val="00514AF2"/>
    <w:rsid w:val="005154AF"/>
    <w:rsid w:val="00516F74"/>
    <w:rsid w:val="005172E5"/>
    <w:rsid w:val="00517530"/>
    <w:rsid w:val="00517C45"/>
    <w:rsid w:val="00520E97"/>
    <w:rsid w:val="00522138"/>
    <w:rsid w:val="00522CAE"/>
    <w:rsid w:val="00524484"/>
    <w:rsid w:val="00526360"/>
    <w:rsid w:val="00527C65"/>
    <w:rsid w:val="005304E7"/>
    <w:rsid w:val="005305E2"/>
    <w:rsid w:val="00530641"/>
    <w:rsid w:val="005307ED"/>
    <w:rsid w:val="00530AFC"/>
    <w:rsid w:val="00530C5B"/>
    <w:rsid w:val="00530ED3"/>
    <w:rsid w:val="00531D9B"/>
    <w:rsid w:val="005320E7"/>
    <w:rsid w:val="005324B5"/>
    <w:rsid w:val="0053292B"/>
    <w:rsid w:val="0053298B"/>
    <w:rsid w:val="00532A39"/>
    <w:rsid w:val="00532F1D"/>
    <w:rsid w:val="0053314E"/>
    <w:rsid w:val="0053394E"/>
    <w:rsid w:val="00534D4C"/>
    <w:rsid w:val="00535462"/>
    <w:rsid w:val="005354D3"/>
    <w:rsid w:val="0053587C"/>
    <w:rsid w:val="00535AB2"/>
    <w:rsid w:val="00535D17"/>
    <w:rsid w:val="00536AB1"/>
    <w:rsid w:val="005406FB"/>
    <w:rsid w:val="0054136D"/>
    <w:rsid w:val="005429C8"/>
    <w:rsid w:val="00542BB2"/>
    <w:rsid w:val="005431A5"/>
    <w:rsid w:val="005432A8"/>
    <w:rsid w:val="005442E5"/>
    <w:rsid w:val="00544AC4"/>
    <w:rsid w:val="00544BE5"/>
    <w:rsid w:val="00545188"/>
    <w:rsid w:val="005456AA"/>
    <w:rsid w:val="00545E59"/>
    <w:rsid w:val="0054672A"/>
    <w:rsid w:val="005469B5"/>
    <w:rsid w:val="005505B7"/>
    <w:rsid w:val="00550D0C"/>
    <w:rsid w:val="00551366"/>
    <w:rsid w:val="0055219C"/>
    <w:rsid w:val="005525B4"/>
    <w:rsid w:val="00552B8B"/>
    <w:rsid w:val="0055347C"/>
    <w:rsid w:val="0055413C"/>
    <w:rsid w:val="0055682F"/>
    <w:rsid w:val="00556B14"/>
    <w:rsid w:val="00556DC6"/>
    <w:rsid w:val="0055705D"/>
    <w:rsid w:val="00557835"/>
    <w:rsid w:val="00557D9D"/>
    <w:rsid w:val="00560056"/>
    <w:rsid w:val="00561183"/>
    <w:rsid w:val="00561D18"/>
    <w:rsid w:val="005636D8"/>
    <w:rsid w:val="00563BB0"/>
    <w:rsid w:val="00563D1A"/>
    <w:rsid w:val="0056410F"/>
    <w:rsid w:val="00564A11"/>
    <w:rsid w:val="00564FB6"/>
    <w:rsid w:val="005665AD"/>
    <w:rsid w:val="00566A51"/>
    <w:rsid w:val="00566C17"/>
    <w:rsid w:val="0056735A"/>
    <w:rsid w:val="00567FDB"/>
    <w:rsid w:val="00570007"/>
    <w:rsid w:val="00570449"/>
    <w:rsid w:val="005713D2"/>
    <w:rsid w:val="00571CB5"/>
    <w:rsid w:val="00572BED"/>
    <w:rsid w:val="00572E1B"/>
    <w:rsid w:val="00573375"/>
    <w:rsid w:val="00574505"/>
    <w:rsid w:val="00574DD8"/>
    <w:rsid w:val="0057503C"/>
    <w:rsid w:val="00575443"/>
    <w:rsid w:val="0057766C"/>
    <w:rsid w:val="00577BF8"/>
    <w:rsid w:val="00581E04"/>
    <w:rsid w:val="0058236B"/>
    <w:rsid w:val="00582ABE"/>
    <w:rsid w:val="00583223"/>
    <w:rsid w:val="005849AC"/>
    <w:rsid w:val="00584C40"/>
    <w:rsid w:val="00585C19"/>
    <w:rsid w:val="00586961"/>
    <w:rsid w:val="0058743F"/>
    <w:rsid w:val="00587C7B"/>
    <w:rsid w:val="0059012A"/>
    <w:rsid w:val="00590A74"/>
    <w:rsid w:val="00592207"/>
    <w:rsid w:val="00592242"/>
    <w:rsid w:val="00592966"/>
    <w:rsid w:val="0059443B"/>
    <w:rsid w:val="0059459F"/>
    <w:rsid w:val="00595BB1"/>
    <w:rsid w:val="00596319"/>
    <w:rsid w:val="00596DC0"/>
    <w:rsid w:val="005975F7"/>
    <w:rsid w:val="0059792C"/>
    <w:rsid w:val="005A0174"/>
    <w:rsid w:val="005A0283"/>
    <w:rsid w:val="005A099C"/>
    <w:rsid w:val="005A13E8"/>
    <w:rsid w:val="005A1567"/>
    <w:rsid w:val="005A17A8"/>
    <w:rsid w:val="005A2995"/>
    <w:rsid w:val="005A3256"/>
    <w:rsid w:val="005A3285"/>
    <w:rsid w:val="005A4104"/>
    <w:rsid w:val="005A49AB"/>
    <w:rsid w:val="005A4AB3"/>
    <w:rsid w:val="005A5319"/>
    <w:rsid w:val="005A55BD"/>
    <w:rsid w:val="005A5727"/>
    <w:rsid w:val="005A5F2E"/>
    <w:rsid w:val="005A6500"/>
    <w:rsid w:val="005A6A8F"/>
    <w:rsid w:val="005A6C76"/>
    <w:rsid w:val="005A7930"/>
    <w:rsid w:val="005A7B95"/>
    <w:rsid w:val="005B0335"/>
    <w:rsid w:val="005B1A52"/>
    <w:rsid w:val="005B1C40"/>
    <w:rsid w:val="005B1FD0"/>
    <w:rsid w:val="005B3430"/>
    <w:rsid w:val="005B46BC"/>
    <w:rsid w:val="005B47DF"/>
    <w:rsid w:val="005B489B"/>
    <w:rsid w:val="005B55FB"/>
    <w:rsid w:val="005B5818"/>
    <w:rsid w:val="005B5868"/>
    <w:rsid w:val="005B5A92"/>
    <w:rsid w:val="005B624C"/>
    <w:rsid w:val="005B66C3"/>
    <w:rsid w:val="005B68A9"/>
    <w:rsid w:val="005B7EBF"/>
    <w:rsid w:val="005C0021"/>
    <w:rsid w:val="005C06CB"/>
    <w:rsid w:val="005C0853"/>
    <w:rsid w:val="005C08BA"/>
    <w:rsid w:val="005C1171"/>
    <w:rsid w:val="005C1CD6"/>
    <w:rsid w:val="005C1DE4"/>
    <w:rsid w:val="005C225D"/>
    <w:rsid w:val="005C2444"/>
    <w:rsid w:val="005C34CC"/>
    <w:rsid w:val="005C3807"/>
    <w:rsid w:val="005C3ECC"/>
    <w:rsid w:val="005C4921"/>
    <w:rsid w:val="005C59E1"/>
    <w:rsid w:val="005C6DAC"/>
    <w:rsid w:val="005C6FFA"/>
    <w:rsid w:val="005D0482"/>
    <w:rsid w:val="005D15AC"/>
    <w:rsid w:val="005D1644"/>
    <w:rsid w:val="005D1862"/>
    <w:rsid w:val="005D220A"/>
    <w:rsid w:val="005D23F1"/>
    <w:rsid w:val="005D25E4"/>
    <w:rsid w:val="005D31DD"/>
    <w:rsid w:val="005D434B"/>
    <w:rsid w:val="005D4BD5"/>
    <w:rsid w:val="005D4D31"/>
    <w:rsid w:val="005D52CC"/>
    <w:rsid w:val="005D73C7"/>
    <w:rsid w:val="005E0EAE"/>
    <w:rsid w:val="005E21E5"/>
    <w:rsid w:val="005E2F90"/>
    <w:rsid w:val="005E3A87"/>
    <w:rsid w:val="005E40E1"/>
    <w:rsid w:val="005E4E19"/>
    <w:rsid w:val="005E6199"/>
    <w:rsid w:val="005E6614"/>
    <w:rsid w:val="005E6775"/>
    <w:rsid w:val="005E722D"/>
    <w:rsid w:val="005E763E"/>
    <w:rsid w:val="005F1B48"/>
    <w:rsid w:val="005F1CDB"/>
    <w:rsid w:val="005F2272"/>
    <w:rsid w:val="005F281B"/>
    <w:rsid w:val="005F474C"/>
    <w:rsid w:val="005F47A4"/>
    <w:rsid w:val="005F49D0"/>
    <w:rsid w:val="005F4A2E"/>
    <w:rsid w:val="005F5620"/>
    <w:rsid w:val="005F5C9A"/>
    <w:rsid w:val="005F5F52"/>
    <w:rsid w:val="005F6693"/>
    <w:rsid w:val="005F6F47"/>
    <w:rsid w:val="005F7322"/>
    <w:rsid w:val="00604060"/>
    <w:rsid w:val="00604C36"/>
    <w:rsid w:val="00604CBF"/>
    <w:rsid w:val="00604CC6"/>
    <w:rsid w:val="00604DC2"/>
    <w:rsid w:val="00606D34"/>
    <w:rsid w:val="0060716C"/>
    <w:rsid w:val="00607ACD"/>
    <w:rsid w:val="00607B25"/>
    <w:rsid w:val="00610DCE"/>
    <w:rsid w:val="006119E6"/>
    <w:rsid w:val="00611CEE"/>
    <w:rsid w:val="00611EAF"/>
    <w:rsid w:val="00612138"/>
    <w:rsid w:val="00613015"/>
    <w:rsid w:val="00613843"/>
    <w:rsid w:val="006145DD"/>
    <w:rsid w:val="0061780D"/>
    <w:rsid w:val="00620C37"/>
    <w:rsid w:val="00621B7A"/>
    <w:rsid w:val="0062266F"/>
    <w:rsid w:val="006243D8"/>
    <w:rsid w:val="0062460A"/>
    <w:rsid w:val="00625E72"/>
    <w:rsid w:val="00626776"/>
    <w:rsid w:val="00626B79"/>
    <w:rsid w:val="006304B0"/>
    <w:rsid w:val="006316CE"/>
    <w:rsid w:val="00631B7F"/>
    <w:rsid w:val="00632520"/>
    <w:rsid w:val="00632BFF"/>
    <w:rsid w:val="00632E70"/>
    <w:rsid w:val="006335CB"/>
    <w:rsid w:val="00633B36"/>
    <w:rsid w:val="00634438"/>
    <w:rsid w:val="006344B4"/>
    <w:rsid w:val="00634774"/>
    <w:rsid w:val="00635063"/>
    <w:rsid w:val="00635B40"/>
    <w:rsid w:val="00636D78"/>
    <w:rsid w:val="00636E42"/>
    <w:rsid w:val="00637478"/>
    <w:rsid w:val="006376E2"/>
    <w:rsid w:val="00637A28"/>
    <w:rsid w:val="00640B10"/>
    <w:rsid w:val="006411AC"/>
    <w:rsid w:val="00641AA1"/>
    <w:rsid w:val="00641D7A"/>
    <w:rsid w:val="006424E3"/>
    <w:rsid w:val="006424EB"/>
    <w:rsid w:val="00643040"/>
    <w:rsid w:val="006430E7"/>
    <w:rsid w:val="00643155"/>
    <w:rsid w:val="00643B82"/>
    <w:rsid w:val="00643E85"/>
    <w:rsid w:val="006451B8"/>
    <w:rsid w:val="00646453"/>
    <w:rsid w:val="00646A33"/>
    <w:rsid w:val="00646CC0"/>
    <w:rsid w:val="00646EE9"/>
    <w:rsid w:val="00647299"/>
    <w:rsid w:val="00647580"/>
    <w:rsid w:val="00647A0E"/>
    <w:rsid w:val="00647E5A"/>
    <w:rsid w:val="006507E3"/>
    <w:rsid w:val="00650870"/>
    <w:rsid w:val="00650C97"/>
    <w:rsid w:val="00650EEB"/>
    <w:rsid w:val="00650FBA"/>
    <w:rsid w:val="00651F39"/>
    <w:rsid w:val="0065226C"/>
    <w:rsid w:val="00653A55"/>
    <w:rsid w:val="00653FC7"/>
    <w:rsid w:val="006542AB"/>
    <w:rsid w:val="00654C1B"/>
    <w:rsid w:val="00655710"/>
    <w:rsid w:val="0065594E"/>
    <w:rsid w:val="006569C1"/>
    <w:rsid w:val="00661E34"/>
    <w:rsid w:val="00662715"/>
    <w:rsid w:val="00663215"/>
    <w:rsid w:val="00663275"/>
    <w:rsid w:val="00663332"/>
    <w:rsid w:val="006636A4"/>
    <w:rsid w:val="006640B5"/>
    <w:rsid w:val="00664EC0"/>
    <w:rsid w:val="00666330"/>
    <w:rsid w:val="0066732C"/>
    <w:rsid w:val="00667515"/>
    <w:rsid w:val="006679C4"/>
    <w:rsid w:val="00667D53"/>
    <w:rsid w:val="00670AD9"/>
    <w:rsid w:val="00670CE9"/>
    <w:rsid w:val="00670FA0"/>
    <w:rsid w:val="00671102"/>
    <w:rsid w:val="00671554"/>
    <w:rsid w:val="0067155A"/>
    <w:rsid w:val="0067158A"/>
    <w:rsid w:val="0067191D"/>
    <w:rsid w:val="00671D08"/>
    <w:rsid w:val="00672829"/>
    <w:rsid w:val="00672E7B"/>
    <w:rsid w:val="006733FA"/>
    <w:rsid w:val="006753C1"/>
    <w:rsid w:val="006753DD"/>
    <w:rsid w:val="00675EEF"/>
    <w:rsid w:val="00676D48"/>
    <w:rsid w:val="00677531"/>
    <w:rsid w:val="00680E38"/>
    <w:rsid w:val="006813C7"/>
    <w:rsid w:val="00681D09"/>
    <w:rsid w:val="00682343"/>
    <w:rsid w:val="00682770"/>
    <w:rsid w:val="00682878"/>
    <w:rsid w:val="00682D9B"/>
    <w:rsid w:val="00684317"/>
    <w:rsid w:val="00684BBA"/>
    <w:rsid w:val="006850A0"/>
    <w:rsid w:val="0068677A"/>
    <w:rsid w:val="006871B9"/>
    <w:rsid w:val="00687365"/>
    <w:rsid w:val="00687A72"/>
    <w:rsid w:val="0069008D"/>
    <w:rsid w:val="0069030B"/>
    <w:rsid w:val="00690476"/>
    <w:rsid w:val="00690516"/>
    <w:rsid w:val="006909B3"/>
    <w:rsid w:val="00690E51"/>
    <w:rsid w:val="0069158E"/>
    <w:rsid w:val="006920DF"/>
    <w:rsid w:val="006925D4"/>
    <w:rsid w:val="00693873"/>
    <w:rsid w:val="00693DC0"/>
    <w:rsid w:val="006940C9"/>
    <w:rsid w:val="00694288"/>
    <w:rsid w:val="00694C81"/>
    <w:rsid w:val="0069548F"/>
    <w:rsid w:val="00695B27"/>
    <w:rsid w:val="00695C9F"/>
    <w:rsid w:val="00695D8C"/>
    <w:rsid w:val="00696737"/>
    <w:rsid w:val="00696DC3"/>
    <w:rsid w:val="00696DC4"/>
    <w:rsid w:val="006979D0"/>
    <w:rsid w:val="006A0491"/>
    <w:rsid w:val="006A051B"/>
    <w:rsid w:val="006A1288"/>
    <w:rsid w:val="006A2061"/>
    <w:rsid w:val="006A2248"/>
    <w:rsid w:val="006A36EF"/>
    <w:rsid w:val="006A3A56"/>
    <w:rsid w:val="006A3F26"/>
    <w:rsid w:val="006A40CD"/>
    <w:rsid w:val="006A4347"/>
    <w:rsid w:val="006A4393"/>
    <w:rsid w:val="006A5188"/>
    <w:rsid w:val="006A52EA"/>
    <w:rsid w:val="006A6C6B"/>
    <w:rsid w:val="006A707E"/>
    <w:rsid w:val="006A77B3"/>
    <w:rsid w:val="006B0293"/>
    <w:rsid w:val="006B0B2C"/>
    <w:rsid w:val="006B1194"/>
    <w:rsid w:val="006B1D76"/>
    <w:rsid w:val="006B23D6"/>
    <w:rsid w:val="006B2493"/>
    <w:rsid w:val="006B29F9"/>
    <w:rsid w:val="006B2F6E"/>
    <w:rsid w:val="006B30DC"/>
    <w:rsid w:val="006B3281"/>
    <w:rsid w:val="006B3BEC"/>
    <w:rsid w:val="006B46EE"/>
    <w:rsid w:val="006B63A3"/>
    <w:rsid w:val="006B6552"/>
    <w:rsid w:val="006B696B"/>
    <w:rsid w:val="006B6B0A"/>
    <w:rsid w:val="006B6B30"/>
    <w:rsid w:val="006B73BB"/>
    <w:rsid w:val="006C072F"/>
    <w:rsid w:val="006C10E2"/>
    <w:rsid w:val="006C147C"/>
    <w:rsid w:val="006C2BD6"/>
    <w:rsid w:val="006C2C2E"/>
    <w:rsid w:val="006C3FFB"/>
    <w:rsid w:val="006C43E8"/>
    <w:rsid w:val="006C47DB"/>
    <w:rsid w:val="006C4CC8"/>
    <w:rsid w:val="006C4F7A"/>
    <w:rsid w:val="006C540B"/>
    <w:rsid w:val="006C61BD"/>
    <w:rsid w:val="006C646F"/>
    <w:rsid w:val="006C678A"/>
    <w:rsid w:val="006C6A3D"/>
    <w:rsid w:val="006C6AC2"/>
    <w:rsid w:val="006C6C2D"/>
    <w:rsid w:val="006C71DD"/>
    <w:rsid w:val="006C7484"/>
    <w:rsid w:val="006D057D"/>
    <w:rsid w:val="006D06D1"/>
    <w:rsid w:val="006D101D"/>
    <w:rsid w:val="006D1D34"/>
    <w:rsid w:val="006D39A5"/>
    <w:rsid w:val="006D413E"/>
    <w:rsid w:val="006D65D9"/>
    <w:rsid w:val="006D6E5B"/>
    <w:rsid w:val="006D7143"/>
    <w:rsid w:val="006D7557"/>
    <w:rsid w:val="006D798E"/>
    <w:rsid w:val="006E0181"/>
    <w:rsid w:val="006E038F"/>
    <w:rsid w:val="006E03F6"/>
    <w:rsid w:val="006E0BC3"/>
    <w:rsid w:val="006E1481"/>
    <w:rsid w:val="006E1DC7"/>
    <w:rsid w:val="006E2243"/>
    <w:rsid w:val="006E2258"/>
    <w:rsid w:val="006E29B0"/>
    <w:rsid w:val="006E30A3"/>
    <w:rsid w:val="006E316F"/>
    <w:rsid w:val="006E433A"/>
    <w:rsid w:val="006E4771"/>
    <w:rsid w:val="006E4927"/>
    <w:rsid w:val="006E4D71"/>
    <w:rsid w:val="006E50F2"/>
    <w:rsid w:val="006E703C"/>
    <w:rsid w:val="006E7729"/>
    <w:rsid w:val="006E7D52"/>
    <w:rsid w:val="006F14CA"/>
    <w:rsid w:val="006F32DA"/>
    <w:rsid w:val="006F470F"/>
    <w:rsid w:val="006F59F3"/>
    <w:rsid w:val="006F5AFE"/>
    <w:rsid w:val="006F6108"/>
    <w:rsid w:val="006F6799"/>
    <w:rsid w:val="006F6A7A"/>
    <w:rsid w:val="006F6F8B"/>
    <w:rsid w:val="006F74B1"/>
    <w:rsid w:val="006F7EE2"/>
    <w:rsid w:val="0070095C"/>
    <w:rsid w:val="00701CEF"/>
    <w:rsid w:val="0070215C"/>
    <w:rsid w:val="007036BB"/>
    <w:rsid w:val="00704013"/>
    <w:rsid w:val="00704482"/>
    <w:rsid w:val="007048C9"/>
    <w:rsid w:val="00704DE1"/>
    <w:rsid w:val="0070524C"/>
    <w:rsid w:val="00705D42"/>
    <w:rsid w:val="007067DE"/>
    <w:rsid w:val="00711046"/>
    <w:rsid w:val="007115A7"/>
    <w:rsid w:val="00711720"/>
    <w:rsid w:val="007117BB"/>
    <w:rsid w:val="00711859"/>
    <w:rsid w:val="007125CD"/>
    <w:rsid w:val="007129D6"/>
    <w:rsid w:val="007129E5"/>
    <w:rsid w:val="00713401"/>
    <w:rsid w:val="007137CB"/>
    <w:rsid w:val="0071472C"/>
    <w:rsid w:val="00714803"/>
    <w:rsid w:val="007153AB"/>
    <w:rsid w:val="00715469"/>
    <w:rsid w:val="0071546C"/>
    <w:rsid w:val="007155A6"/>
    <w:rsid w:val="0071599A"/>
    <w:rsid w:val="00715B37"/>
    <w:rsid w:val="00717A90"/>
    <w:rsid w:val="00717AAA"/>
    <w:rsid w:val="00717FBD"/>
    <w:rsid w:val="007200F4"/>
    <w:rsid w:val="00720818"/>
    <w:rsid w:val="00720FA7"/>
    <w:rsid w:val="00721167"/>
    <w:rsid w:val="0072140F"/>
    <w:rsid w:val="00722041"/>
    <w:rsid w:val="007228D1"/>
    <w:rsid w:val="00722A28"/>
    <w:rsid w:val="00722FD3"/>
    <w:rsid w:val="00723556"/>
    <w:rsid w:val="00723C4B"/>
    <w:rsid w:val="00723D15"/>
    <w:rsid w:val="0072451F"/>
    <w:rsid w:val="00724EC3"/>
    <w:rsid w:val="00725432"/>
    <w:rsid w:val="00726935"/>
    <w:rsid w:val="00727157"/>
    <w:rsid w:val="00730C70"/>
    <w:rsid w:val="00731577"/>
    <w:rsid w:val="00731A01"/>
    <w:rsid w:val="00731D99"/>
    <w:rsid w:val="0073245B"/>
    <w:rsid w:val="0073282C"/>
    <w:rsid w:val="00732923"/>
    <w:rsid w:val="00734679"/>
    <w:rsid w:val="00735A9F"/>
    <w:rsid w:val="00735B65"/>
    <w:rsid w:val="00735DCE"/>
    <w:rsid w:val="00736182"/>
    <w:rsid w:val="00736BB6"/>
    <w:rsid w:val="007375BD"/>
    <w:rsid w:val="00737828"/>
    <w:rsid w:val="00740383"/>
    <w:rsid w:val="00740724"/>
    <w:rsid w:val="00740983"/>
    <w:rsid w:val="00740DBB"/>
    <w:rsid w:val="007416BB"/>
    <w:rsid w:val="00741775"/>
    <w:rsid w:val="007417E7"/>
    <w:rsid w:val="007417FA"/>
    <w:rsid w:val="00741A29"/>
    <w:rsid w:val="00741EB5"/>
    <w:rsid w:val="00743538"/>
    <w:rsid w:val="00743C63"/>
    <w:rsid w:val="00744791"/>
    <w:rsid w:val="00744C1E"/>
    <w:rsid w:val="00744D94"/>
    <w:rsid w:val="00745512"/>
    <w:rsid w:val="00746099"/>
    <w:rsid w:val="00746203"/>
    <w:rsid w:val="007463C3"/>
    <w:rsid w:val="00750773"/>
    <w:rsid w:val="00751385"/>
    <w:rsid w:val="007513CD"/>
    <w:rsid w:val="007525DC"/>
    <w:rsid w:val="00752F54"/>
    <w:rsid w:val="007537BC"/>
    <w:rsid w:val="00754B2F"/>
    <w:rsid w:val="0075562F"/>
    <w:rsid w:val="0075570B"/>
    <w:rsid w:val="00755ECF"/>
    <w:rsid w:val="007567D9"/>
    <w:rsid w:val="00757200"/>
    <w:rsid w:val="0075735D"/>
    <w:rsid w:val="007575D0"/>
    <w:rsid w:val="0075775A"/>
    <w:rsid w:val="00757FC2"/>
    <w:rsid w:val="00760F5F"/>
    <w:rsid w:val="007614A4"/>
    <w:rsid w:val="00761B69"/>
    <w:rsid w:val="007623A6"/>
    <w:rsid w:val="007623CD"/>
    <w:rsid w:val="0076295A"/>
    <w:rsid w:val="00762AB5"/>
    <w:rsid w:val="00763E72"/>
    <w:rsid w:val="00764326"/>
    <w:rsid w:val="0076462F"/>
    <w:rsid w:val="00765F25"/>
    <w:rsid w:val="0076730A"/>
    <w:rsid w:val="007676BB"/>
    <w:rsid w:val="00770C2F"/>
    <w:rsid w:val="007712F8"/>
    <w:rsid w:val="0077142B"/>
    <w:rsid w:val="0077169C"/>
    <w:rsid w:val="00771F1E"/>
    <w:rsid w:val="00772A84"/>
    <w:rsid w:val="00773055"/>
    <w:rsid w:val="00773A94"/>
    <w:rsid w:val="00773B56"/>
    <w:rsid w:val="00775681"/>
    <w:rsid w:val="0077580C"/>
    <w:rsid w:val="00776599"/>
    <w:rsid w:val="00776839"/>
    <w:rsid w:val="007775D6"/>
    <w:rsid w:val="007800D5"/>
    <w:rsid w:val="00780150"/>
    <w:rsid w:val="007804CE"/>
    <w:rsid w:val="0078088A"/>
    <w:rsid w:val="00781038"/>
    <w:rsid w:val="00781898"/>
    <w:rsid w:val="00782719"/>
    <w:rsid w:val="00784B9A"/>
    <w:rsid w:val="00786FD6"/>
    <w:rsid w:val="00790258"/>
    <w:rsid w:val="00790EE6"/>
    <w:rsid w:val="0079180C"/>
    <w:rsid w:val="00791A54"/>
    <w:rsid w:val="00791E8A"/>
    <w:rsid w:val="00793057"/>
    <w:rsid w:val="007951DE"/>
    <w:rsid w:val="00795C34"/>
    <w:rsid w:val="007962C9"/>
    <w:rsid w:val="007963F9"/>
    <w:rsid w:val="00796951"/>
    <w:rsid w:val="0079716E"/>
    <w:rsid w:val="0079733C"/>
    <w:rsid w:val="0079741C"/>
    <w:rsid w:val="007974F5"/>
    <w:rsid w:val="007976AF"/>
    <w:rsid w:val="007A04F7"/>
    <w:rsid w:val="007A0DAC"/>
    <w:rsid w:val="007A0ED1"/>
    <w:rsid w:val="007A2698"/>
    <w:rsid w:val="007A308A"/>
    <w:rsid w:val="007A3122"/>
    <w:rsid w:val="007A52B5"/>
    <w:rsid w:val="007A5762"/>
    <w:rsid w:val="007A5996"/>
    <w:rsid w:val="007A71AF"/>
    <w:rsid w:val="007A7CA4"/>
    <w:rsid w:val="007B013B"/>
    <w:rsid w:val="007B1BD2"/>
    <w:rsid w:val="007B2AED"/>
    <w:rsid w:val="007B2D59"/>
    <w:rsid w:val="007B3422"/>
    <w:rsid w:val="007B3477"/>
    <w:rsid w:val="007B43A6"/>
    <w:rsid w:val="007B4437"/>
    <w:rsid w:val="007B4450"/>
    <w:rsid w:val="007B4673"/>
    <w:rsid w:val="007B4AE5"/>
    <w:rsid w:val="007B4E1D"/>
    <w:rsid w:val="007B6A77"/>
    <w:rsid w:val="007B6CF2"/>
    <w:rsid w:val="007B7215"/>
    <w:rsid w:val="007B74A5"/>
    <w:rsid w:val="007B7E95"/>
    <w:rsid w:val="007C04A4"/>
    <w:rsid w:val="007C083B"/>
    <w:rsid w:val="007C0BE0"/>
    <w:rsid w:val="007C1AD2"/>
    <w:rsid w:val="007C1D8B"/>
    <w:rsid w:val="007C35E9"/>
    <w:rsid w:val="007C3A2E"/>
    <w:rsid w:val="007C4378"/>
    <w:rsid w:val="007C49AD"/>
    <w:rsid w:val="007C6263"/>
    <w:rsid w:val="007C7312"/>
    <w:rsid w:val="007D0237"/>
    <w:rsid w:val="007D0E72"/>
    <w:rsid w:val="007D1221"/>
    <w:rsid w:val="007D169A"/>
    <w:rsid w:val="007D2090"/>
    <w:rsid w:val="007D38EC"/>
    <w:rsid w:val="007D3F9D"/>
    <w:rsid w:val="007D4177"/>
    <w:rsid w:val="007D43DA"/>
    <w:rsid w:val="007D4835"/>
    <w:rsid w:val="007D506D"/>
    <w:rsid w:val="007D54D3"/>
    <w:rsid w:val="007D557B"/>
    <w:rsid w:val="007D56E7"/>
    <w:rsid w:val="007D5D0F"/>
    <w:rsid w:val="007D5F05"/>
    <w:rsid w:val="007D68FC"/>
    <w:rsid w:val="007D71FA"/>
    <w:rsid w:val="007D7612"/>
    <w:rsid w:val="007D7C43"/>
    <w:rsid w:val="007E0817"/>
    <w:rsid w:val="007E138F"/>
    <w:rsid w:val="007E17DD"/>
    <w:rsid w:val="007E18D8"/>
    <w:rsid w:val="007E18FB"/>
    <w:rsid w:val="007E1CB2"/>
    <w:rsid w:val="007E211A"/>
    <w:rsid w:val="007E2BED"/>
    <w:rsid w:val="007E38F3"/>
    <w:rsid w:val="007E3C6A"/>
    <w:rsid w:val="007E45AC"/>
    <w:rsid w:val="007E4B5B"/>
    <w:rsid w:val="007E5564"/>
    <w:rsid w:val="007E56B0"/>
    <w:rsid w:val="007E5DDB"/>
    <w:rsid w:val="007E7318"/>
    <w:rsid w:val="007E7F6C"/>
    <w:rsid w:val="007F043F"/>
    <w:rsid w:val="007F0A04"/>
    <w:rsid w:val="007F237D"/>
    <w:rsid w:val="007F2399"/>
    <w:rsid w:val="007F30DA"/>
    <w:rsid w:val="007F3C83"/>
    <w:rsid w:val="007F4B67"/>
    <w:rsid w:val="007F4B9D"/>
    <w:rsid w:val="00801C04"/>
    <w:rsid w:val="0080219A"/>
    <w:rsid w:val="00802828"/>
    <w:rsid w:val="008046F6"/>
    <w:rsid w:val="00805134"/>
    <w:rsid w:val="00805214"/>
    <w:rsid w:val="008057C6"/>
    <w:rsid w:val="00806C37"/>
    <w:rsid w:val="00810DB0"/>
    <w:rsid w:val="00811518"/>
    <w:rsid w:val="00811548"/>
    <w:rsid w:val="00811ABA"/>
    <w:rsid w:val="00812A5D"/>
    <w:rsid w:val="00812EBF"/>
    <w:rsid w:val="0081576D"/>
    <w:rsid w:val="008162AA"/>
    <w:rsid w:val="00816A7C"/>
    <w:rsid w:val="008209F9"/>
    <w:rsid w:val="008212F3"/>
    <w:rsid w:val="00822093"/>
    <w:rsid w:val="008235CA"/>
    <w:rsid w:val="00824530"/>
    <w:rsid w:val="008250B0"/>
    <w:rsid w:val="00825105"/>
    <w:rsid w:val="0082544A"/>
    <w:rsid w:val="00825F67"/>
    <w:rsid w:val="0082673A"/>
    <w:rsid w:val="00827225"/>
    <w:rsid w:val="0082748C"/>
    <w:rsid w:val="00830AC8"/>
    <w:rsid w:val="00830BC1"/>
    <w:rsid w:val="00831ADA"/>
    <w:rsid w:val="00832D9F"/>
    <w:rsid w:val="00833CF2"/>
    <w:rsid w:val="00834DD2"/>
    <w:rsid w:val="0083567A"/>
    <w:rsid w:val="00836518"/>
    <w:rsid w:val="008366F6"/>
    <w:rsid w:val="00837C30"/>
    <w:rsid w:val="0084085B"/>
    <w:rsid w:val="008412EC"/>
    <w:rsid w:val="00842264"/>
    <w:rsid w:val="008422D2"/>
    <w:rsid w:val="00842899"/>
    <w:rsid w:val="00842C94"/>
    <w:rsid w:val="008430F8"/>
    <w:rsid w:val="00843BDF"/>
    <w:rsid w:val="008449F0"/>
    <w:rsid w:val="00845521"/>
    <w:rsid w:val="00845792"/>
    <w:rsid w:val="008458D4"/>
    <w:rsid w:val="00845FED"/>
    <w:rsid w:val="00846465"/>
    <w:rsid w:val="008472B3"/>
    <w:rsid w:val="00847F91"/>
    <w:rsid w:val="008504E8"/>
    <w:rsid w:val="00851704"/>
    <w:rsid w:val="00851BAB"/>
    <w:rsid w:val="00851E7A"/>
    <w:rsid w:val="008535F0"/>
    <w:rsid w:val="008537F0"/>
    <w:rsid w:val="008540A3"/>
    <w:rsid w:val="00854D69"/>
    <w:rsid w:val="00855900"/>
    <w:rsid w:val="008565A9"/>
    <w:rsid w:val="00856E25"/>
    <w:rsid w:val="00857314"/>
    <w:rsid w:val="008574AB"/>
    <w:rsid w:val="008612C2"/>
    <w:rsid w:val="00862577"/>
    <w:rsid w:val="00862F37"/>
    <w:rsid w:val="00865508"/>
    <w:rsid w:val="00866066"/>
    <w:rsid w:val="00866FD1"/>
    <w:rsid w:val="008677AA"/>
    <w:rsid w:val="008700B9"/>
    <w:rsid w:val="00870522"/>
    <w:rsid w:val="00870555"/>
    <w:rsid w:val="0087062E"/>
    <w:rsid w:val="008714A9"/>
    <w:rsid w:val="00872268"/>
    <w:rsid w:val="00872CD7"/>
    <w:rsid w:val="00874AE8"/>
    <w:rsid w:val="008750B2"/>
    <w:rsid w:val="00875505"/>
    <w:rsid w:val="00875B75"/>
    <w:rsid w:val="0087648F"/>
    <w:rsid w:val="008765A4"/>
    <w:rsid w:val="00880796"/>
    <w:rsid w:val="008807E6"/>
    <w:rsid w:val="00881524"/>
    <w:rsid w:val="00881E4D"/>
    <w:rsid w:val="008820E8"/>
    <w:rsid w:val="00882297"/>
    <w:rsid w:val="00882B4E"/>
    <w:rsid w:val="00882B8B"/>
    <w:rsid w:val="0088315D"/>
    <w:rsid w:val="00883163"/>
    <w:rsid w:val="00883526"/>
    <w:rsid w:val="0088355A"/>
    <w:rsid w:val="0088393F"/>
    <w:rsid w:val="00883E7C"/>
    <w:rsid w:val="00884DB2"/>
    <w:rsid w:val="008853D1"/>
    <w:rsid w:val="008856C7"/>
    <w:rsid w:val="008856D8"/>
    <w:rsid w:val="0088577F"/>
    <w:rsid w:val="00885E0C"/>
    <w:rsid w:val="00886788"/>
    <w:rsid w:val="00886899"/>
    <w:rsid w:val="00890F0F"/>
    <w:rsid w:val="00891EFA"/>
    <w:rsid w:val="0089290F"/>
    <w:rsid w:val="00892C8F"/>
    <w:rsid w:val="00892E7F"/>
    <w:rsid w:val="00893218"/>
    <w:rsid w:val="00893A52"/>
    <w:rsid w:val="00893A8C"/>
    <w:rsid w:val="008945EA"/>
    <w:rsid w:val="0089586C"/>
    <w:rsid w:val="0089611F"/>
    <w:rsid w:val="00896A54"/>
    <w:rsid w:val="00896B1E"/>
    <w:rsid w:val="008971E3"/>
    <w:rsid w:val="008A01CE"/>
    <w:rsid w:val="008A0A73"/>
    <w:rsid w:val="008A112A"/>
    <w:rsid w:val="008A12E8"/>
    <w:rsid w:val="008A137E"/>
    <w:rsid w:val="008A2338"/>
    <w:rsid w:val="008A2846"/>
    <w:rsid w:val="008A2882"/>
    <w:rsid w:val="008A2C4C"/>
    <w:rsid w:val="008A2D69"/>
    <w:rsid w:val="008A33B4"/>
    <w:rsid w:val="008A4301"/>
    <w:rsid w:val="008A43FC"/>
    <w:rsid w:val="008A4801"/>
    <w:rsid w:val="008A4B9B"/>
    <w:rsid w:val="008A4FB1"/>
    <w:rsid w:val="008A77D8"/>
    <w:rsid w:val="008A78B9"/>
    <w:rsid w:val="008A793E"/>
    <w:rsid w:val="008A79D2"/>
    <w:rsid w:val="008B0389"/>
    <w:rsid w:val="008B0A2C"/>
    <w:rsid w:val="008B0D2A"/>
    <w:rsid w:val="008B19E7"/>
    <w:rsid w:val="008B254A"/>
    <w:rsid w:val="008B2C19"/>
    <w:rsid w:val="008B38EE"/>
    <w:rsid w:val="008B3C54"/>
    <w:rsid w:val="008B3CF9"/>
    <w:rsid w:val="008B4199"/>
    <w:rsid w:val="008B42BA"/>
    <w:rsid w:val="008B60D8"/>
    <w:rsid w:val="008C031A"/>
    <w:rsid w:val="008C073C"/>
    <w:rsid w:val="008C10B9"/>
    <w:rsid w:val="008C15F2"/>
    <w:rsid w:val="008C1B3D"/>
    <w:rsid w:val="008C24A2"/>
    <w:rsid w:val="008C2688"/>
    <w:rsid w:val="008C28B9"/>
    <w:rsid w:val="008C2DB8"/>
    <w:rsid w:val="008C4217"/>
    <w:rsid w:val="008C470E"/>
    <w:rsid w:val="008C4FFE"/>
    <w:rsid w:val="008C5C45"/>
    <w:rsid w:val="008C6CEC"/>
    <w:rsid w:val="008D0123"/>
    <w:rsid w:val="008D0C41"/>
    <w:rsid w:val="008D0D8F"/>
    <w:rsid w:val="008D0EFD"/>
    <w:rsid w:val="008D11FD"/>
    <w:rsid w:val="008D1510"/>
    <w:rsid w:val="008D2108"/>
    <w:rsid w:val="008D2E68"/>
    <w:rsid w:val="008D2F77"/>
    <w:rsid w:val="008D337A"/>
    <w:rsid w:val="008D449E"/>
    <w:rsid w:val="008D469A"/>
    <w:rsid w:val="008D596B"/>
    <w:rsid w:val="008D7097"/>
    <w:rsid w:val="008D7899"/>
    <w:rsid w:val="008E16FF"/>
    <w:rsid w:val="008E1BF2"/>
    <w:rsid w:val="008E1C4F"/>
    <w:rsid w:val="008E1E60"/>
    <w:rsid w:val="008E1EB7"/>
    <w:rsid w:val="008E20B9"/>
    <w:rsid w:val="008E2431"/>
    <w:rsid w:val="008E2474"/>
    <w:rsid w:val="008E24F7"/>
    <w:rsid w:val="008E3B24"/>
    <w:rsid w:val="008E3B9C"/>
    <w:rsid w:val="008E61F8"/>
    <w:rsid w:val="008E70F9"/>
    <w:rsid w:val="008E7FB7"/>
    <w:rsid w:val="008F0296"/>
    <w:rsid w:val="008F039F"/>
    <w:rsid w:val="008F3F24"/>
    <w:rsid w:val="008F4A9C"/>
    <w:rsid w:val="008F4F75"/>
    <w:rsid w:val="008F55BA"/>
    <w:rsid w:val="008F58E1"/>
    <w:rsid w:val="008F6615"/>
    <w:rsid w:val="008F6778"/>
    <w:rsid w:val="008F6C53"/>
    <w:rsid w:val="008F6D2D"/>
    <w:rsid w:val="008F6DF6"/>
    <w:rsid w:val="00900549"/>
    <w:rsid w:val="00900824"/>
    <w:rsid w:val="00900FEE"/>
    <w:rsid w:val="00903552"/>
    <w:rsid w:val="00904148"/>
    <w:rsid w:val="00904704"/>
    <w:rsid w:val="00905632"/>
    <w:rsid w:val="0090583B"/>
    <w:rsid w:val="00906578"/>
    <w:rsid w:val="00906E23"/>
    <w:rsid w:val="00906EF9"/>
    <w:rsid w:val="0090717F"/>
    <w:rsid w:val="00907873"/>
    <w:rsid w:val="00912941"/>
    <w:rsid w:val="00914174"/>
    <w:rsid w:val="00914498"/>
    <w:rsid w:val="009144FF"/>
    <w:rsid w:val="0091599F"/>
    <w:rsid w:val="00915B32"/>
    <w:rsid w:val="00916B14"/>
    <w:rsid w:val="00916E32"/>
    <w:rsid w:val="0092145D"/>
    <w:rsid w:val="009224CB"/>
    <w:rsid w:val="00923CD2"/>
    <w:rsid w:val="00925F50"/>
    <w:rsid w:val="00926470"/>
    <w:rsid w:val="009269F5"/>
    <w:rsid w:val="00927126"/>
    <w:rsid w:val="00927D2D"/>
    <w:rsid w:val="009324CC"/>
    <w:rsid w:val="00932682"/>
    <w:rsid w:val="00934C33"/>
    <w:rsid w:val="00934D92"/>
    <w:rsid w:val="009350CC"/>
    <w:rsid w:val="00935362"/>
    <w:rsid w:val="00935772"/>
    <w:rsid w:val="00935DE1"/>
    <w:rsid w:val="009369BC"/>
    <w:rsid w:val="00937101"/>
    <w:rsid w:val="00937AFE"/>
    <w:rsid w:val="009407AF"/>
    <w:rsid w:val="00940ED7"/>
    <w:rsid w:val="00941835"/>
    <w:rsid w:val="00941ABF"/>
    <w:rsid w:val="0094208B"/>
    <w:rsid w:val="009421A4"/>
    <w:rsid w:val="0094226F"/>
    <w:rsid w:val="0094246C"/>
    <w:rsid w:val="0094271E"/>
    <w:rsid w:val="00943DA6"/>
    <w:rsid w:val="00944A24"/>
    <w:rsid w:val="00945735"/>
    <w:rsid w:val="00945D12"/>
    <w:rsid w:val="00946044"/>
    <w:rsid w:val="00946C20"/>
    <w:rsid w:val="00946D8E"/>
    <w:rsid w:val="0095023E"/>
    <w:rsid w:val="009504B2"/>
    <w:rsid w:val="00950FBB"/>
    <w:rsid w:val="009522DE"/>
    <w:rsid w:val="00952B02"/>
    <w:rsid w:val="00952E2D"/>
    <w:rsid w:val="009539A9"/>
    <w:rsid w:val="00953D66"/>
    <w:rsid w:val="00954C2F"/>
    <w:rsid w:val="00954E3D"/>
    <w:rsid w:val="00955A2C"/>
    <w:rsid w:val="00955BAB"/>
    <w:rsid w:val="00955E63"/>
    <w:rsid w:val="00956154"/>
    <w:rsid w:val="00956172"/>
    <w:rsid w:val="009567CF"/>
    <w:rsid w:val="009578AD"/>
    <w:rsid w:val="00960723"/>
    <w:rsid w:val="00961243"/>
    <w:rsid w:val="009615A1"/>
    <w:rsid w:val="00961869"/>
    <w:rsid w:val="00962931"/>
    <w:rsid w:val="0096488B"/>
    <w:rsid w:val="00965C7E"/>
    <w:rsid w:val="009669CF"/>
    <w:rsid w:val="00966F65"/>
    <w:rsid w:val="0096794E"/>
    <w:rsid w:val="00967DBB"/>
    <w:rsid w:val="00967EFA"/>
    <w:rsid w:val="00970051"/>
    <w:rsid w:val="00971058"/>
    <w:rsid w:val="009714A1"/>
    <w:rsid w:val="0097155A"/>
    <w:rsid w:val="00971AF8"/>
    <w:rsid w:val="00972F59"/>
    <w:rsid w:val="00973398"/>
    <w:rsid w:val="00973C8E"/>
    <w:rsid w:val="0097416F"/>
    <w:rsid w:val="0097511D"/>
    <w:rsid w:val="00975CCF"/>
    <w:rsid w:val="00976F7D"/>
    <w:rsid w:val="009772C5"/>
    <w:rsid w:val="00977338"/>
    <w:rsid w:val="0097799C"/>
    <w:rsid w:val="009779FD"/>
    <w:rsid w:val="009809AA"/>
    <w:rsid w:val="00980D54"/>
    <w:rsid w:val="00981364"/>
    <w:rsid w:val="0098149E"/>
    <w:rsid w:val="00981932"/>
    <w:rsid w:val="009827CD"/>
    <w:rsid w:val="00982C2C"/>
    <w:rsid w:val="0098369D"/>
    <w:rsid w:val="009845D9"/>
    <w:rsid w:val="00984BD4"/>
    <w:rsid w:val="00984E94"/>
    <w:rsid w:val="00985059"/>
    <w:rsid w:val="00985E00"/>
    <w:rsid w:val="009863FA"/>
    <w:rsid w:val="00986E0C"/>
    <w:rsid w:val="00986EB1"/>
    <w:rsid w:val="00990333"/>
    <w:rsid w:val="0099042E"/>
    <w:rsid w:val="0099058B"/>
    <w:rsid w:val="009912F9"/>
    <w:rsid w:val="00991440"/>
    <w:rsid w:val="00991C5A"/>
    <w:rsid w:val="0099236E"/>
    <w:rsid w:val="009935DB"/>
    <w:rsid w:val="00994D3A"/>
    <w:rsid w:val="00995508"/>
    <w:rsid w:val="009966A4"/>
    <w:rsid w:val="00997843"/>
    <w:rsid w:val="009A029A"/>
    <w:rsid w:val="009A0394"/>
    <w:rsid w:val="009A0A4D"/>
    <w:rsid w:val="009A1292"/>
    <w:rsid w:val="009A1A4A"/>
    <w:rsid w:val="009A2C65"/>
    <w:rsid w:val="009A2E19"/>
    <w:rsid w:val="009A3DD3"/>
    <w:rsid w:val="009A3E6E"/>
    <w:rsid w:val="009A49A0"/>
    <w:rsid w:val="009A5358"/>
    <w:rsid w:val="009A5E4B"/>
    <w:rsid w:val="009A6913"/>
    <w:rsid w:val="009B02AC"/>
    <w:rsid w:val="009B1C12"/>
    <w:rsid w:val="009B256B"/>
    <w:rsid w:val="009B2E13"/>
    <w:rsid w:val="009B2F41"/>
    <w:rsid w:val="009B5707"/>
    <w:rsid w:val="009B7766"/>
    <w:rsid w:val="009C189D"/>
    <w:rsid w:val="009C1DCE"/>
    <w:rsid w:val="009C1F2E"/>
    <w:rsid w:val="009C2F98"/>
    <w:rsid w:val="009C3058"/>
    <w:rsid w:val="009C45BB"/>
    <w:rsid w:val="009C4634"/>
    <w:rsid w:val="009C618C"/>
    <w:rsid w:val="009C647D"/>
    <w:rsid w:val="009C6E02"/>
    <w:rsid w:val="009C7E99"/>
    <w:rsid w:val="009D00F5"/>
    <w:rsid w:val="009D06DB"/>
    <w:rsid w:val="009D077C"/>
    <w:rsid w:val="009D14B7"/>
    <w:rsid w:val="009D173B"/>
    <w:rsid w:val="009D1BBE"/>
    <w:rsid w:val="009D29FD"/>
    <w:rsid w:val="009D2BFA"/>
    <w:rsid w:val="009D38E0"/>
    <w:rsid w:val="009D3BB1"/>
    <w:rsid w:val="009D3F90"/>
    <w:rsid w:val="009D49D9"/>
    <w:rsid w:val="009D52F6"/>
    <w:rsid w:val="009D567E"/>
    <w:rsid w:val="009D568D"/>
    <w:rsid w:val="009D56DE"/>
    <w:rsid w:val="009D75FE"/>
    <w:rsid w:val="009D76AF"/>
    <w:rsid w:val="009E1348"/>
    <w:rsid w:val="009E24FF"/>
    <w:rsid w:val="009E27F5"/>
    <w:rsid w:val="009E2ECB"/>
    <w:rsid w:val="009E3F0D"/>
    <w:rsid w:val="009E445A"/>
    <w:rsid w:val="009E5DDF"/>
    <w:rsid w:val="009E5EA3"/>
    <w:rsid w:val="009E60ED"/>
    <w:rsid w:val="009E699E"/>
    <w:rsid w:val="009E6CF2"/>
    <w:rsid w:val="009E7B1E"/>
    <w:rsid w:val="009F0DF1"/>
    <w:rsid w:val="009F1212"/>
    <w:rsid w:val="009F191D"/>
    <w:rsid w:val="009F242A"/>
    <w:rsid w:val="009F2448"/>
    <w:rsid w:val="009F3768"/>
    <w:rsid w:val="009F3BBA"/>
    <w:rsid w:val="009F3DFA"/>
    <w:rsid w:val="009F3E94"/>
    <w:rsid w:val="009F416F"/>
    <w:rsid w:val="009F438A"/>
    <w:rsid w:val="009F4C70"/>
    <w:rsid w:val="009F4DA1"/>
    <w:rsid w:val="009F53A7"/>
    <w:rsid w:val="009F6154"/>
    <w:rsid w:val="009F7FDE"/>
    <w:rsid w:val="00A00782"/>
    <w:rsid w:val="00A00FB0"/>
    <w:rsid w:val="00A01E8C"/>
    <w:rsid w:val="00A02785"/>
    <w:rsid w:val="00A02B10"/>
    <w:rsid w:val="00A02B79"/>
    <w:rsid w:val="00A02CFB"/>
    <w:rsid w:val="00A02DDD"/>
    <w:rsid w:val="00A03156"/>
    <w:rsid w:val="00A03F69"/>
    <w:rsid w:val="00A05403"/>
    <w:rsid w:val="00A058D2"/>
    <w:rsid w:val="00A05967"/>
    <w:rsid w:val="00A05A7F"/>
    <w:rsid w:val="00A06096"/>
    <w:rsid w:val="00A0631C"/>
    <w:rsid w:val="00A066CC"/>
    <w:rsid w:val="00A06F2F"/>
    <w:rsid w:val="00A115D9"/>
    <w:rsid w:val="00A122A6"/>
    <w:rsid w:val="00A12C76"/>
    <w:rsid w:val="00A135B9"/>
    <w:rsid w:val="00A136B9"/>
    <w:rsid w:val="00A13A30"/>
    <w:rsid w:val="00A13A6F"/>
    <w:rsid w:val="00A14295"/>
    <w:rsid w:val="00A14BF6"/>
    <w:rsid w:val="00A1501B"/>
    <w:rsid w:val="00A16A85"/>
    <w:rsid w:val="00A1713D"/>
    <w:rsid w:val="00A17637"/>
    <w:rsid w:val="00A20407"/>
    <w:rsid w:val="00A205A8"/>
    <w:rsid w:val="00A20EF7"/>
    <w:rsid w:val="00A21201"/>
    <w:rsid w:val="00A217F6"/>
    <w:rsid w:val="00A21821"/>
    <w:rsid w:val="00A21B23"/>
    <w:rsid w:val="00A234F5"/>
    <w:rsid w:val="00A23645"/>
    <w:rsid w:val="00A23810"/>
    <w:rsid w:val="00A23B16"/>
    <w:rsid w:val="00A24142"/>
    <w:rsid w:val="00A24276"/>
    <w:rsid w:val="00A249BB"/>
    <w:rsid w:val="00A25504"/>
    <w:rsid w:val="00A257A1"/>
    <w:rsid w:val="00A25D7E"/>
    <w:rsid w:val="00A27E2A"/>
    <w:rsid w:val="00A30642"/>
    <w:rsid w:val="00A307ED"/>
    <w:rsid w:val="00A31B48"/>
    <w:rsid w:val="00A32102"/>
    <w:rsid w:val="00A32AD9"/>
    <w:rsid w:val="00A33379"/>
    <w:rsid w:val="00A33F0B"/>
    <w:rsid w:val="00A34683"/>
    <w:rsid w:val="00A349F1"/>
    <w:rsid w:val="00A34FCE"/>
    <w:rsid w:val="00A3542C"/>
    <w:rsid w:val="00A354FB"/>
    <w:rsid w:val="00A3563E"/>
    <w:rsid w:val="00A35B69"/>
    <w:rsid w:val="00A36A80"/>
    <w:rsid w:val="00A3761B"/>
    <w:rsid w:val="00A40431"/>
    <w:rsid w:val="00A413BD"/>
    <w:rsid w:val="00A419F6"/>
    <w:rsid w:val="00A424D9"/>
    <w:rsid w:val="00A43926"/>
    <w:rsid w:val="00A44520"/>
    <w:rsid w:val="00A45432"/>
    <w:rsid w:val="00A47804"/>
    <w:rsid w:val="00A508FC"/>
    <w:rsid w:val="00A50ED3"/>
    <w:rsid w:val="00A510CB"/>
    <w:rsid w:val="00A5264A"/>
    <w:rsid w:val="00A5274C"/>
    <w:rsid w:val="00A52882"/>
    <w:rsid w:val="00A52CAE"/>
    <w:rsid w:val="00A52D84"/>
    <w:rsid w:val="00A53EBE"/>
    <w:rsid w:val="00A5425C"/>
    <w:rsid w:val="00A54C58"/>
    <w:rsid w:val="00A54E1D"/>
    <w:rsid w:val="00A550BB"/>
    <w:rsid w:val="00A552F0"/>
    <w:rsid w:val="00A55E38"/>
    <w:rsid w:val="00A56E0E"/>
    <w:rsid w:val="00A56F22"/>
    <w:rsid w:val="00A571D9"/>
    <w:rsid w:val="00A57B54"/>
    <w:rsid w:val="00A61B7F"/>
    <w:rsid w:val="00A628C5"/>
    <w:rsid w:val="00A62C38"/>
    <w:rsid w:val="00A63074"/>
    <w:rsid w:val="00A6315F"/>
    <w:rsid w:val="00A631F8"/>
    <w:rsid w:val="00A63DD0"/>
    <w:rsid w:val="00A64684"/>
    <w:rsid w:val="00A647D4"/>
    <w:rsid w:val="00A6498A"/>
    <w:rsid w:val="00A64E33"/>
    <w:rsid w:val="00A64E42"/>
    <w:rsid w:val="00A65620"/>
    <w:rsid w:val="00A659A9"/>
    <w:rsid w:val="00A6696E"/>
    <w:rsid w:val="00A67392"/>
    <w:rsid w:val="00A673CC"/>
    <w:rsid w:val="00A676F1"/>
    <w:rsid w:val="00A679E4"/>
    <w:rsid w:val="00A67F8E"/>
    <w:rsid w:val="00A70B07"/>
    <w:rsid w:val="00A71642"/>
    <w:rsid w:val="00A724D3"/>
    <w:rsid w:val="00A72636"/>
    <w:rsid w:val="00A72D53"/>
    <w:rsid w:val="00A73428"/>
    <w:rsid w:val="00A7359E"/>
    <w:rsid w:val="00A73767"/>
    <w:rsid w:val="00A73CF2"/>
    <w:rsid w:val="00A7478E"/>
    <w:rsid w:val="00A752CC"/>
    <w:rsid w:val="00A7644E"/>
    <w:rsid w:val="00A7702A"/>
    <w:rsid w:val="00A7709F"/>
    <w:rsid w:val="00A7740C"/>
    <w:rsid w:val="00A779A8"/>
    <w:rsid w:val="00A77AF0"/>
    <w:rsid w:val="00A8033F"/>
    <w:rsid w:val="00A8090F"/>
    <w:rsid w:val="00A821F4"/>
    <w:rsid w:val="00A82797"/>
    <w:rsid w:val="00A82E92"/>
    <w:rsid w:val="00A832A0"/>
    <w:rsid w:val="00A843B1"/>
    <w:rsid w:val="00A84A4E"/>
    <w:rsid w:val="00A856F8"/>
    <w:rsid w:val="00A86754"/>
    <w:rsid w:val="00A86C9D"/>
    <w:rsid w:val="00A86FE2"/>
    <w:rsid w:val="00A91141"/>
    <w:rsid w:val="00A91EF4"/>
    <w:rsid w:val="00A9228A"/>
    <w:rsid w:val="00A9422F"/>
    <w:rsid w:val="00A94723"/>
    <w:rsid w:val="00A94D02"/>
    <w:rsid w:val="00A95D1E"/>
    <w:rsid w:val="00A9727E"/>
    <w:rsid w:val="00AA001F"/>
    <w:rsid w:val="00AA05D1"/>
    <w:rsid w:val="00AA1282"/>
    <w:rsid w:val="00AA1A10"/>
    <w:rsid w:val="00AA1C5E"/>
    <w:rsid w:val="00AA2047"/>
    <w:rsid w:val="00AA214E"/>
    <w:rsid w:val="00AA2295"/>
    <w:rsid w:val="00AA2DCF"/>
    <w:rsid w:val="00AA3342"/>
    <w:rsid w:val="00AA3C78"/>
    <w:rsid w:val="00AA42CD"/>
    <w:rsid w:val="00AA462B"/>
    <w:rsid w:val="00AA47AB"/>
    <w:rsid w:val="00AA60F5"/>
    <w:rsid w:val="00AA60F9"/>
    <w:rsid w:val="00AB055A"/>
    <w:rsid w:val="00AB15E8"/>
    <w:rsid w:val="00AB1778"/>
    <w:rsid w:val="00AB197C"/>
    <w:rsid w:val="00AB311B"/>
    <w:rsid w:val="00AB33A6"/>
    <w:rsid w:val="00AB3C69"/>
    <w:rsid w:val="00AB3F13"/>
    <w:rsid w:val="00AB565E"/>
    <w:rsid w:val="00AB57AB"/>
    <w:rsid w:val="00AB582B"/>
    <w:rsid w:val="00AB6A67"/>
    <w:rsid w:val="00AB75EC"/>
    <w:rsid w:val="00AB7B29"/>
    <w:rsid w:val="00AB7FBE"/>
    <w:rsid w:val="00AC044C"/>
    <w:rsid w:val="00AC214B"/>
    <w:rsid w:val="00AC228B"/>
    <w:rsid w:val="00AC343A"/>
    <w:rsid w:val="00AC34D8"/>
    <w:rsid w:val="00AC3685"/>
    <w:rsid w:val="00AC3753"/>
    <w:rsid w:val="00AC3C41"/>
    <w:rsid w:val="00AC48FF"/>
    <w:rsid w:val="00AC5CCE"/>
    <w:rsid w:val="00AC752F"/>
    <w:rsid w:val="00AC78A8"/>
    <w:rsid w:val="00AC7957"/>
    <w:rsid w:val="00AC79FD"/>
    <w:rsid w:val="00AD0363"/>
    <w:rsid w:val="00AD067D"/>
    <w:rsid w:val="00AD100B"/>
    <w:rsid w:val="00AD103A"/>
    <w:rsid w:val="00AD1A9C"/>
    <w:rsid w:val="00AD1CE9"/>
    <w:rsid w:val="00AD252C"/>
    <w:rsid w:val="00AD3846"/>
    <w:rsid w:val="00AD4696"/>
    <w:rsid w:val="00AD5C76"/>
    <w:rsid w:val="00AD60AF"/>
    <w:rsid w:val="00AD76BA"/>
    <w:rsid w:val="00AD7972"/>
    <w:rsid w:val="00AD7B8F"/>
    <w:rsid w:val="00AE0D4E"/>
    <w:rsid w:val="00AE14ED"/>
    <w:rsid w:val="00AE1F3C"/>
    <w:rsid w:val="00AE256D"/>
    <w:rsid w:val="00AE4CB1"/>
    <w:rsid w:val="00AE6EE6"/>
    <w:rsid w:val="00AE72DC"/>
    <w:rsid w:val="00AE73BA"/>
    <w:rsid w:val="00AE73D9"/>
    <w:rsid w:val="00AF0754"/>
    <w:rsid w:val="00AF08F5"/>
    <w:rsid w:val="00AF1638"/>
    <w:rsid w:val="00AF18F0"/>
    <w:rsid w:val="00AF19C2"/>
    <w:rsid w:val="00AF3081"/>
    <w:rsid w:val="00AF3C08"/>
    <w:rsid w:val="00AF3D19"/>
    <w:rsid w:val="00AF41B0"/>
    <w:rsid w:val="00AF4517"/>
    <w:rsid w:val="00AF4563"/>
    <w:rsid w:val="00AF4B7A"/>
    <w:rsid w:val="00AF4C76"/>
    <w:rsid w:val="00AF576E"/>
    <w:rsid w:val="00AF6BE2"/>
    <w:rsid w:val="00AF6E13"/>
    <w:rsid w:val="00AF7304"/>
    <w:rsid w:val="00AF74E2"/>
    <w:rsid w:val="00AF79B5"/>
    <w:rsid w:val="00B00ABE"/>
    <w:rsid w:val="00B00AC3"/>
    <w:rsid w:val="00B00F08"/>
    <w:rsid w:val="00B012C2"/>
    <w:rsid w:val="00B015DF"/>
    <w:rsid w:val="00B02F49"/>
    <w:rsid w:val="00B03766"/>
    <w:rsid w:val="00B0497C"/>
    <w:rsid w:val="00B0498F"/>
    <w:rsid w:val="00B05675"/>
    <w:rsid w:val="00B056A0"/>
    <w:rsid w:val="00B05DE8"/>
    <w:rsid w:val="00B0609B"/>
    <w:rsid w:val="00B06104"/>
    <w:rsid w:val="00B06A93"/>
    <w:rsid w:val="00B071E6"/>
    <w:rsid w:val="00B07D87"/>
    <w:rsid w:val="00B10C7F"/>
    <w:rsid w:val="00B134D4"/>
    <w:rsid w:val="00B13964"/>
    <w:rsid w:val="00B13B29"/>
    <w:rsid w:val="00B1429E"/>
    <w:rsid w:val="00B14E1C"/>
    <w:rsid w:val="00B14F37"/>
    <w:rsid w:val="00B15B97"/>
    <w:rsid w:val="00B176B7"/>
    <w:rsid w:val="00B20AA3"/>
    <w:rsid w:val="00B2167F"/>
    <w:rsid w:val="00B219B5"/>
    <w:rsid w:val="00B21ACC"/>
    <w:rsid w:val="00B2200E"/>
    <w:rsid w:val="00B22822"/>
    <w:rsid w:val="00B233D7"/>
    <w:rsid w:val="00B24F3A"/>
    <w:rsid w:val="00B251E7"/>
    <w:rsid w:val="00B255B8"/>
    <w:rsid w:val="00B25B6F"/>
    <w:rsid w:val="00B27D90"/>
    <w:rsid w:val="00B30799"/>
    <w:rsid w:val="00B309E0"/>
    <w:rsid w:val="00B30FFD"/>
    <w:rsid w:val="00B31150"/>
    <w:rsid w:val="00B311C4"/>
    <w:rsid w:val="00B315DE"/>
    <w:rsid w:val="00B31B9E"/>
    <w:rsid w:val="00B32869"/>
    <w:rsid w:val="00B33046"/>
    <w:rsid w:val="00B33957"/>
    <w:rsid w:val="00B33AB4"/>
    <w:rsid w:val="00B33EBE"/>
    <w:rsid w:val="00B344F3"/>
    <w:rsid w:val="00B34D89"/>
    <w:rsid w:val="00B35DE2"/>
    <w:rsid w:val="00B37397"/>
    <w:rsid w:val="00B37CA8"/>
    <w:rsid w:val="00B40EAE"/>
    <w:rsid w:val="00B435F7"/>
    <w:rsid w:val="00B444A9"/>
    <w:rsid w:val="00B447A6"/>
    <w:rsid w:val="00B45131"/>
    <w:rsid w:val="00B4557A"/>
    <w:rsid w:val="00B45AD8"/>
    <w:rsid w:val="00B461FC"/>
    <w:rsid w:val="00B4626D"/>
    <w:rsid w:val="00B46596"/>
    <w:rsid w:val="00B468D4"/>
    <w:rsid w:val="00B46C4E"/>
    <w:rsid w:val="00B46EBC"/>
    <w:rsid w:val="00B47020"/>
    <w:rsid w:val="00B47CA6"/>
    <w:rsid w:val="00B506D5"/>
    <w:rsid w:val="00B50E4E"/>
    <w:rsid w:val="00B514EF"/>
    <w:rsid w:val="00B528F2"/>
    <w:rsid w:val="00B53290"/>
    <w:rsid w:val="00B53C2F"/>
    <w:rsid w:val="00B53E5A"/>
    <w:rsid w:val="00B54359"/>
    <w:rsid w:val="00B54E19"/>
    <w:rsid w:val="00B5586C"/>
    <w:rsid w:val="00B56A72"/>
    <w:rsid w:val="00B56DE7"/>
    <w:rsid w:val="00B56EAE"/>
    <w:rsid w:val="00B56F4B"/>
    <w:rsid w:val="00B57B5A"/>
    <w:rsid w:val="00B57ED4"/>
    <w:rsid w:val="00B60141"/>
    <w:rsid w:val="00B613EC"/>
    <w:rsid w:val="00B61734"/>
    <w:rsid w:val="00B61A27"/>
    <w:rsid w:val="00B62022"/>
    <w:rsid w:val="00B6397A"/>
    <w:rsid w:val="00B63AEC"/>
    <w:rsid w:val="00B63C7E"/>
    <w:rsid w:val="00B64013"/>
    <w:rsid w:val="00B6425D"/>
    <w:rsid w:val="00B64493"/>
    <w:rsid w:val="00B644B1"/>
    <w:rsid w:val="00B65226"/>
    <w:rsid w:val="00B6523E"/>
    <w:rsid w:val="00B65BC5"/>
    <w:rsid w:val="00B66ECB"/>
    <w:rsid w:val="00B67A90"/>
    <w:rsid w:val="00B67C27"/>
    <w:rsid w:val="00B70115"/>
    <w:rsid w:val="00B73035"/>
    <w:rsid w:val="00B73E26"/>
    <w:rsid w:val="00B747F2"/>
    <w:rsid w:val="00B76D52"/>
    <w:rsid w:val="00B804F7"/>
    <w:rsid w:val="00B80829"/>
    <w:rsid w:val="00B80EE3"/>
    <w:rsid w:val="00B81551"/>
    <w:rsid w:val="00B8222F"/>
    <w:rsid w:val="00B82247"/>
    <w:rsid w:val="00B83CFC"/>
    <w:rsid w:val="00B83DB6"/>
    <w:rsid w:val="00B841F0"/>
    <w:rsid w:val="00B8470C"/>
    <w:rsid w:val="00B84C96"/>
    <w:rsid w:val="00B854C3"/>
    <w:rsid w:val="00B85D87"/>
    <w:rsid w:val="00B86A6E"/>
    <w:rsid w:val="00B86B9F"/>
    <w:rsid w:val="00B87022"/>
    <w:rsid w:val="00B8793D"/>
    <w:rsid w:val="00B87CA9"/>
    <w:rsid w:val="00B929CB"/>
    <w:rsid w:val="00B92AF3"/>
    <w:rsid w:val="00B92EB9"/>
    <w:rsid w:val="00B93E8C"/>
    <w:rsid w:val="00B94F25"/>
    <w:rsid w:val="00B95338"/>
    <w:rsid w:val="00B956C5"/>
    <w:rsid w:val="00B959D5"/>
    <w:rsid w:val="00B96119"/>
    <w:rsid w:val="00B968D3"/>
    <w:rsid w:val="00B96971"/>
    <w:rsid w:val="00B96BE7"/>
    <w:rsid w:val="00B97790"/>
    <w:rsid w:val="00B97BB0"/>
    <w:rsid w:val="00B97E3E"/>
    <w:rsid w:val="00BA05F1"/>
    <w:rsid w:val="00BA1669"/>
    <w:rsid w:val="00BA1B10"/>
    <w:rsid w:val="00BA2FEB"/>
    <w:rsid w:val="00BA3455"/>
    <w:rsid w:val="00BA3B56"/>
    <w:rsid w:val="00BA3D2B"/>
    <w:rsid w:val="00BA4550"/>
    <w:rsid w:val="00BA4771"/>
    <w:rsid w:val="00BA4B62"/>
    <w:rsid w:val="00BA61A2"/>
    <w:rsid w:val="00BA6396"/>
    <w:rsid w:val="00BA6FB4"/>
    <w:rsid w:val="00BB05EB"/>
    <w:rsid w:val="00BB0EBE"/>
    <w:rsid w:val="00BB1494"/>
    <w:rsid w:val="00BB1A95"/>
    <w:rsid w:val="00BB29AB"/>
    <w:rsid w:val="00BB2B0B"/>
    <w:rsid w:val="00BB2BD2"/>
    <w:rsid w:val="00BB2BDE"/>
    <w:rsid w:val="00BB468B"/>
    <w:rsid w:val="00BB4B32"/>
    <w:rsid w:val="00BB4CC8"/>
    <w:rsid w:val="00BB582E"/>
    <w:rsid w:val="00BB5EA9"/>
    <w:rsid w:val="00BB6053"/>
    <w:rsid w:val="00BB641E"/>
    <w:rsid w:val="00BB6F31"/>
    <w:rsid w:val="00BB6F83"/>
    <w:rsid w:val="00BC0196"/>
    <w:rsid w:val="00BC020F"/>
    <w:rsid w:val="00BC07DB"/>
    <w:rsid w:val="00BC0C9E"/>
    <w:rsid w:val="00BC11DC"/>
    <w:rsid w:val="00BC16DA"/>
    <w:rsid w:val="00BC18E7"/>
    <w:rsid w:val="00BC3F2C"/>
    <w:rsid w:val="00BC47AD"/>
    <w:rsid w:val="00BC4FA2"/>
    <w:rsid w:val="00BC55A5"/>
    <w:rsid w:val="00BC68A6"/>
    <w:rsid w:val="00BC6985"/>
    <w:rsid w:val="00BC6A0E"/>
    <w:rsid w:val="00BC6F78"/>
    <w:rsid w:val="00BD0041"/>
    <w:rsid w:val="00BD0598"/>
    <w:rsid w:val="00BD0604"/>
    <w:rsid w:val="00BD1143"/>
    <w:rsid w:val="00BD1EE8"/>
    <w:rsid w:val="00BD33F7"/>
    <w:rsid w:val="00BD470D"/>
    <w:rsid w:val="00BD4B16"/>
    <w:rsid w:val="00BD577E"/>
    <w:rsid w:val="00BD5D5F"/>
    <w:rsid w:val="00BD68B8"/>
    <w:rsid w:val="00BD6AC2"/>
    <w:rsid w:val="00BE0A13"/>
    <w:rsid w:val="00BE1AFE"/>
    <w:rsid w:val="00BE1C7C"/>
    <w:rsid w:val="00BE20DC"/>
    <w:rsid w:val="00BE3B84"/>
    <w:rsid w:val="00BE4002"/>
    <w:rsid w:val="00BE4205"/>
    <w:rsid w:val="00BE4CE1"/>
    <w:rsid w:val="00BE4EC6"/>
    <w:rsid w:val="00BE57F1"/>
    <w:rsid w:val="00BE651F"/>
    <w:rsid w:val="00BE65E6"/>
    <w:rsid w:val="00BE6C34"/>
    <w:rsid w:val="00BE741F"/>
    <w:rsid w:val="00BE7588"/>
    <w:rsid w:val="00BE7655"/>
    <w:rsid w:val="00BE77A6"/>
    <w:rsid w:val="00BE7899"/>
    <w:rsid w:val="00BF055B"/>
    <w:rsid w:val="00BF05BD"/>
    <w:rsid w:val="00BF1595"/>
    <w:rsid w:val="00BF2067"/>
    <w:rsid w:val="00BF47F9"/>
    <w:rsid w:val="00BF4D29"/>
    <w:rsid w:val="00BF5693"/>
    <w:rsid w:val="00BF60F0"/>
    <w:rsid w:val="00BF6EBF"/>
    <w:rsid w:val="00BF7C5A"/>
    <w:rsid w:val="00C00BAF"/>
    <w:rsid w:val="00C01A17"/>
    <w:rsid w:val="00C0204A"/>
    <w:rsid w:val="00C02254"/>
    <w:rsid w:val="00C02C8A"/>
    <w:rsid w:val="00C032F6"/>
    <w:rsid w:val="00C03722"/>
    <w:rsid w:val="00C03D1A"/>
    <w:rsid w:val="00C03ED4"/>
    <w:rsid w:val="00C04E74"/>
    <w:rsid w:val="00C05313"/>
    <w:rsid w:val="00C06FF9"/>
    <w:rsid w:val="00C10737"/>
    <w:rsid w:val="00C10D1D"/>
    <w:rsid w:val="00C11D3E"/>
    <w:rsid w:val="00C13C30"/>
    <w:rsid w:val="00C13E3C"/>
    <w:rsid w:val="00C1575C"/>
    <w:rsid w:val="00C159FB"/>
    <w:rsid w:val="00C15E75"/>
    <w:rsid w:val="00C1616B"/>
    <w:rsid w:val="00C16589"/>
    <w:rsid w:val="00C16982"/>
    <w:rsid w:val="00C17332"/>
    <w:rsid w:val="00C17DFC"/>
    <w:rsid w:val="00C17E53"/>
    <w:rsid w:val="00C201E7"/>
    <w:rsid w:val="00C2122C"/>
    <w:rsid w:val="00C21583"/>
    <w:rsid w:val="00C21E52"/>
    <w:rsid w:val="00C220D7"/>
    <w:rsid w:val="00C2328D"/>
    <w:rsid w:val="00C23544"/>
    <w:rsid w:val="00C24380"/>
    <w:rsid w:val="00C248C0"/>
    <w:rsid w:val="00C24CFF"/>
    <w:rsid w:val="00C25A22"/>
    <w:rsid w:val="00C25FB1"/>
    <w:rsid w:val="00C27291"/>
    <w:rsid w:val="00C27506"/>
    <w:rsid w:val="00C30403"/>
    <w:rsid w:val="00C30BC0"/>
    <w:rsid w:val="00C30DA2"/>
    <w:rsid w:val="00C30EB2"/>
    <w:rsid w:val="00C31A91"/>
    <w:rsid w:val="00C31D0A"/>
    <w:rsid w:val="00C32ADD"/>
    <w:rsid w:val="00C32B7C"/>
    <w:rsid w:val="00C32D3E"/>
    <w:rsid w:val="00C33508"/>
    <w:rsid w:val="00C33B90"/>
    <w:rsid w:val="00C33FC9"/>
    <w:rsid w:val="00C3435A"/>
    <w:rsid w:val="00C34548"/>
    <w:rsid w:val="00C348D5"/>
    <w:rsid w:val="00C35456"/>
    <w:rsid w:val="00C358C1"/>
    <w:rsid w:val="00C35B03"/>
    <w:rsid w:val="00C36451"/>
    <w:rsid w:val="00C37FAC"/>
    <w:rsid w:val="00C40518"/>
    <w:rsid w:val="00C41BFA"/>
    <w:rsid w:val="00C4202F"/>
    <w:rsid w:val="00C42221"/>
    <w:rsid w:val="00C426C3"/>
    <w:rsid w:val="00C42B9B"/>
    <w:rsid w:val="00C43068"/>
    <w:rsid w:val="00C43275"/>
    <w:rsid w:val="00C447FE"/>
    <w:rsid w:val="00C4526C"/>
    <w:rsid w:val="00C46236"/>
    <w:rsid w:val="00C50E99"/>
    <w:rsid w:val="00C516D9"/>
    <w:rsid w:val="00C51785"/>
    <w:rsid w:val="00C5210F"/>
    <w:rsid w:val="00C534BB"/>
    <w:rsid w:val="00C53E52"/>
    <w:rsid w:val="00C53F05"/>
    <w:rsid w:val="00C540D9"/>
    <w:rsid w:val="00C54DC7"/>
    <w:rsid w:val="00C55495"/>
    <w:rsid w:val="00C56AA0"/>
    <w:rsid w:val="00C56E9C"/>
    <w:rsid w:val="00C572DB"/>
    <w:rsid w:val="00C62164"/>
    <w:rsid w:val="00C62217"/>
    <w:rsid w:val="00C630FE"/>
    <w:rsid w:val="00C639F9"/>
    <w:rsid w:val="00C63BF5"/>
    <w:rsid w:val="00C63F1E"/>
    <w:rsid w:val="00C651C9"/>
    <w:rsid w:val="00C654E3"/>
    <w:rsid w:val="00C65CBE"/>
    <w:rsid w:val="00C661C1"/>
    <w:rsid w:val="00C6647F"/>
    <w:rsid w:val="00C67B92"/>
    <w:rsid w:val="00C70BE8"/>
    <w:rsid w:val="00C71FA3"/>
    <w:rsid w:val="00C72B2E"/>
    <w:rsid w:val="00C72D45"/>
    <w:rsid w:val="00C72DAA"/>
    <w:rsid w:val="00C72E39"/>
    <w:rsid w:val="00C72F94"/>
    <w:rsid w:val="00C73321"/>
    <w:rsid w:val="00C73927"/>
    <w:rsid w:val="00C7516D"/>
    <w:rsid w:val="00C75349"/>
    <w:rsid w:val="00C762C2"/>
    <w:rsid w:val="00C76316"/>
    <w:rsid w:val="00C76397"/>
    <w:rsid w:val="00C763C7"/>
    <w:rsid w:val="00C764E6"/>
    <w:rsid w:val="00C7669C"/>
    <w:rsid w:val="00C80096"/>
    <w:rsid w:val="00C81039"/>
    <w:rsid w:val="00C8144F"/>
    <w:rsid w:val="00C8155C"/>
    <w:rsid w:val="00C819C0"/>
    <w:rsid w:val="00C8289E"/>
    <w:rsid w:val="00C829A2"/>
    <w:rsid w:val="00C82C52"/>
    <w:rsid w:val="00C83054"/>
    <w:rsid w:val="00C84882"/>
    <w:rsid w:val="00C85576"/>
    <w:rsid w:val="00C86297"/>
    <w:rsid w:val="00C862B3"/>
    <w:rsid w:val="00C862F7"/>
    <w:rsid w:val="00C864C8"/>
    <w:rsid w:val="00C86638"/>
    <w:rsid w:val="00C86B18"/>
    <w:rsid w:val="00C86E5D"/>
    <w:rsid w:val="00C911C3"/>
    <w:rsid w:val="00C9125A"/>
    <w:rsid w:val="00C91C2B"/>
    <w:rsid w:val="00C91DAA"/>
    <w:rsid w:val="00C923D0"/>
    <w:rsid w:val="00C92C26"/>
    <w:rsid w:val="00C93103"/>
    <w:rsid w:val="00C9320F"/>
    <w:rsid w:val="00C932CB"/>
    <w:rsid w:val="00C93C65"/>
    <w:rsid w:val="00C9475F"/>
    <w:rsid w:val="00C94CF1"/>
    <w:rsid w:val="00C964C2"/>
    <w:rsid w:val="00C97EDC"/>
    <w:rsid w:val="00CA2012"/>
    <w:rsid w:val="00CA37B4"/>
    <w:rsid w:val="00CA3BD9"/>
    <w:rsid w:val="00CA3D28"/>
    <w:rsid w:val="00CA4538"/>
    <w:rsid w:val="00CA4CE1"/>
    <w:rsid w:val="00CA53E6"/>
    <w:rsid w:val="00CA55EC"/>
    <w:rsid w:val="00CA5A70"/>
    <w:rsid w:val="00CA63DF"/>
    <w:rsid w:val="00CA6964"/>
    <w:rsid w:val="00CA6D8B"/>
    <w:rsid w:val="00CA7042"/>
    <w:rsid w:val="00CA75F4"/>
    <w:rsid w:val="00CA7F99"/>
    <w:rsid w:val="00CB07C7"/>
    <w:rsid w:val="00CB0B17"/>
    <w:rsid w:val="00CB0C8B"/>
    <w:rsid w:val="00CB1B54"/>
    <w:rsid w:val="00CB1DCD"/>
    <w:rsid w:val="00CB1F03"/>
    <w:rsid w:val="00CB2333"/>
    <w:rsid w:val="00CB2B37"/>
    <w:rsid w:val="00CB2D15"/>
    <w:rsid w:val="00CB301E"/>
    <w:rsid w:val="00CB3AC8"/>
    <w:rsid w:val="00CB3B3C"/>
    <w:rsid w:val="00CB3EE4"/>
    <w:rsid w:val="00CB4CEA"/>
    <w:rsid w:val="00CB50AC"/>
    <w:rsid w:val="00CB592F"/>
    <w:rsid w:val="00CB5B3F"/>
    <w:rsid w:val="00CB7563"/>
    <w:rsid w:val="00CB7860"/>
    <w:rsid w:val="00CB7D9C"/>
    <w:rsid w:val="00CC15A8"/>
    <w:rsid w:val="00CC1797"/>
    <w:rsid w:val="00CC19BE"/>
    <w:rsid w:val="00CC1F90"/>
    <w:rsid w:val="00CC2DF9"/>
    <w:rsid w:val="00CC30FE"/>
    <w:rsid w:val="00CC339B"/>
    <w:rsid w:val="00CC3727"/>
    <w:rsid w:val="00CC3B1D"/>
    <w:rsid w:val="00CC425E"/>
    <w:rsid w:val="00CC4D27"/>
    <w:rsid w:val="00CC51C4"/>
    <w:rsid w:val="00CC56A2"/>
    <w:rsid w:val="00CC59BB"/>
    <w:rsid w:val="00CC6D1B"/>
    <w:rsid w:val="00CC7CDD"/>
    <w:rsid w:val="00CD17C9"/>
    <w:rsid w:val="00CD2145"/>
    <w:rsid w:val="00CD21AF"/>
    <w:rsid w:val="00CD21D7"/>
    <w:rsid w:val="00CD24BA"/>
    <w:rsid w:val="00CD26D4"/>
    <w:rsid w:val="00CD27A4"/>
    <w:rsid w:val="00CD3E4B"/>
    <w:rsid w:val="00CD417C"/>
    <w:rsid w:val="00CD44F1"/>
    <w:rsid w:val="00CD4F9D"/>
    <w:rsid w:val="00CD5009"/>
    <w:rsid w:val="00CD5113"/>
    <w:rsid w:val="00CD5170"/>
    <w:rsid w:val="00CD53F7"/>
    <w:rsid w:val="00CD6788"/>
    <w:rsid w:val="00CD72DB"/>
    <w:rsid w:val="00CE158E"/>
    <w:rsid w:val="00CE3083"/>
    <w:rsid w:val="00CE3239"/>
    <w:rsid w:val="00CE3B3F"/>
    <w:rsid w:val="00CE425C"/>
    <w:rsid w:val="00CE4F96"/>
    <w:rsid w:val="00CE586A"/>
    <w:rsid w:val="00CE6CFE"/>
    <w:rsid w:val="00CE7BD8"/>
    <w:rsid w:val="00CF0169"/>
    <w:rsid w:val="00CF0914"/>
    <w:rsid w:val="00CF1984"/>
    <w:rsid w:val="00CF2F34"/>
    <w:rsid w:val="00CF34EF"/>
    <w:rsid w:val="00CF458D"/>
    <w:rsid w:val="00CF5193"/>
    <w:rsid w:val="00CF52BA"/>
    <w:rsid w:val="00CF621C"/>
    <w:rsid w:val="00CF6E76"/>
    <w:rsid w:val="00CF7156"/>
    <w:rsid w:val="00CF76FB"/>
    <w:rsid w:val="00CF7AB8"/>
    <w:rsid w:val="00D00229"/>
    <w:rsid w:val="00D003D0"/>
    <w:rsid w:val="00D0097C"/>
    <w:rsid w:val="00D01272"/>
    <w:rsid w:val="00D01499"/>
    <w:rsid w:val="00D03901"/>
    <w:rsid w:val="00D03BF1"/>
    <w:rsid w:val="00D04208"/>
    <w:rsid w:val="00D042E1"/>
    <w:rsid w:val="00D04C48"/>
    <w:rsid w:val="00D04D45"/>
    <w:rsid w:val="00D04E96"/>
    <w:rsid w:val="00D05013"/>
    <w:rsid w:val="00D053B6"/>
    <w:rsid w:val="00D062B6"/>
    <w:rsid w:val="00D06856"/>
    <w:rsid w:val="00D075C2"/>
    <w:rsid w:val="00D102D5"/>
    <w:rsid w:val="00D11C5E"/>
    <w:rsid w:val="00D13861"/>
    <w:rsid w:val="00D14687"/>
    <w:rsid w:val="00D14944"/>
    <w:rsid w:val="00D158E0"/>
    <w:rsid w:val="00D161EE"/>
    <w:rsid w:val="00D178B1"/>
    <w:rsid w:val="00D17DC9"/>
    <w:rsid w:val="00D17E60"/>
    <w:rsid w:val="00D211D2"/>
    <w:rsid w:val="00D223E8"/>
    <w:rsid w:val="00D236D6"/>
    <w:rsid w:val="00D245D8"/>
    <w:rsid w:val="00D25C3E"/>
    <w:rsid w:val="00D265F7"/>
    <w:rsid w:val="00D277C6"/>
    <w:rsid w:val="00D27968"/>
    <w:rsid w:val="00D3011C"/>
    <w:rsid w:val="00D306CA"/>
    <w:rsid w:val="00D30959"/>
    <w:rsid w:val="00D32D05"/>
    <w:rsid w:val="00D32D73"/>
    <w:rsid w:val="00D33356"/>
    <w:rsid w:val="00D35BD7"/>
    <w:rsid w:val="00D361BD"/>
    <w:rsid w:val="00D37707"/>
    <w:rsid w:val="00D37988"/>
    <w:rsid w:val="00D37DB9"/>
    <w:rsid w:val="00D4152E"/>
    <w:rsid w:val="00D41BDB"/>
    <w:rsid w:val="00D43FC4"/>
    <w:rsid w:val="00D4479C"/>
    <w:rsid w:val="00D44809"/>
    <w:rsid w:val="00D45108"/>
    <w:rsid w:val="00D46FDE"/>
    <w:rsid w:val="00D47690"/>
    <w:rsid w:val="00D47DB6"/>
    <w:rsid w:val="00D5107E"/>
    <w:rsid w:val="00D510E9"/>
    <w:rsid w:val="00D515E3"/>
    <w:rsid w:val="00D51C9A"/>
    <w:rsid w:val="00D51CCD"/>
    <w:rsid w:val="00D5290C"/>
    <w:rsid w:val="00D53C56"/>
    <w:rsid w:val="00D542D8"/>
    <w:rsid w:val="00D545E8"/>
    <w:rsid w:val="00D545F0"/>
    <w:rsid w:val="00D550E4"/>
    <w:rsid w:val="00D55BCC"/>
    <w:rsid w:val="00D562EC"/>
    <w:rsid w:val="00D5645B"/>
    <w:rsid w:val="00D56460"/>
    <w:rsid w:val="00D57D92"/>
    <w:rsid w:val="00D60387"/>
    <w:rsid w:val="00D60ACC"/>
    <w:rsid w:val="00D61295"/>
    <w:rsid w:val="00D614B2"/>
    <w:rsid w:val="00D61831"/>
    <w:rsid w:val="00D62331"/>
    <w:rsid w:val="00D632F4"/>
    <w:rsid w:val="00D637E2"/>
    <w:rsid w:val="00D63936"/>
    <w:rsid w:val="00D63D22"/>
    <w:rsid w:val="00D6470D"/>
    <w:rsid w:val="00D657CB"/>
    <w:rsid w:val="00D65885"/>
    <w:rsid w:val="00D665B5"/>
    <w:rsid w:val="00D66959"/>
    <w:rsid w:val="00D66D08"/>
    <w:rsid w:val="00D66E8A"/>
    <w:rsid w:val="00D6708A"/>
    <w:rsid w:val="00D672D2"/>
    <w:rsid w:val="00D705D7"/>
    <w:rsid w:val="00D70CF6"/>
    <w:rsid w:val="00D7190E"/>
    <w:rsid w:val="00D7246D"/>
    <w:rsid w:val="00D72C2D"/>
    <w:rsid w:val="00D73032"/>
    <w:rsid w:val="00D7388B"/>
    <w:rsid w:val="00D73B24"/>
    <w:rsid w:val="00D757C5"/>
    <w:rsid w:val="00D75CFF"/>
    <w:rsid w:val="00D76641"/>
    <w:rsid w:val="00D76C2B"/>
    <w:rsid w:val="00D76FC2"/>
    <w:rsid w:val="00D77D0C"/>
    <w:rsid w:val="00D800F3"/>
    <w:rsid w:val="00D80419"/>
    <w:rsid w:val="00D80EC6"/>
    <w:rsid w:val="00D815C2"/>
    <w:rsid w:val="00D81697"/>
    <w:rsid w:val="00D825FB"/>
    <w:rsid w:val="00D82743"/>
    <w:rsid w:val="00D82D9E"/>
    <w:rsid w:val="00D82DA0"/>
    <w:rsid w:val="00D836C5"/>
    <w:rsid w:val="00D8391A"/>
    <w:rsid w:val="00D8404C"/>
    <w:rsid w:val="00D850A7"/>
    <w:rsid w:val="00D85147"/>
    <w:rsid w:val="00D853EB"/>
    <w:rsid w:val="00D85541"/>
    <w:rsid w:val="00D86973"/>
    <w:rsid w:val="00D86D4B"/>
    <w:rsid w:val="00D90611"/>
    <w:rsid w:val="00D90A89"/>
    <w:rsid w:val="00D90B15"/>
    <w:rsid w:val="00D91385"/>
    <w:rsid w:val="00D91475"/>
    <w:rsid w:val="00D91633"/>
    <w:rsid w:val="00D9181C"/>
    <w:rsid w:val="00D91AC0"/>
    <w:rsid w:val="00D91FCA"/>
    <w:rsid w:val="00D92CC9"/>
    <w:rsid w:val="00D92D92"/>
    <w:rsid w:val="00D93A37"/>
    <w:rsid w:val="00D957E1"/>
    <w:rsid w:val="00D95A38"/>
    <w:rsid w:val="00D9620D"/>
    <w:rsid w:val="00D97A7C"/>
    <w:rsid w:val="00DA115A"/>
    <w:rsid w:val="00DA1707"/>
    <w:rsid w:val="00DA1979"/>
    <w:rsid w:val="00DA3553"/>
    <w:rsid w:val="00DA39C9"/>
    <w:rsid w:val="00DA5633"/>
    <w:rsid w:val="00DA609A"/>
    <w:rsid w:val="00DA69FD"/>
    <w:rsid w:val="00DA7FE8"/>
    <w:rsid w:val="00DB019D"/>
    <w:rsid w:val="00DB0677"/>
    <w:rsid w:val="00DB080E"/>
    <w:rsid w:val="00DB0FEE"/>
    <w:rsid w:val="00DB119D"/>
    <w:rsid w:val="00DB1555"/>
    <w:rsid w:val="00DB2673"/>
    <w:rsid w:val="00DB2D89"/>
    <w:rsid w:val="00DB3836"/>
    <w:rsid w:val="00DB3C05"/>
    <w:rsid w:val="00DB3CE7"/>
    <w:rsid w:val="00DB4570"/>
    <w:rsid w:val="00DB464B"/>
    <w:rsid w:val="00DB4C5C"/>
    <w:rsid w:val="00DB5C2C"/>
    <w:rsid w:val="00DB686E"/>
    <w:rsid w:val="00DB74C8"/>
    <w:rsid w:val="00DB7612"/>
    <w:rsid w:val="00DB78CD"/>
    <w:rsid w:val="00DB7C00"/>
    <w:rsid w:val="00DC1548"/>
    <w:rsid w:val="00DC20A7"/>
    <w:rsid w:val="00DC2D3A"/>
    <w:rsid w:val="00DC2FBD"/>
    <w:rsid w:val="00DC3EC4"/>
    <w:rsid w:val="00DC4A27"/>
    <w:rsid w:val="00DC54CA"/>
    <w:rsid w:val="00DC5617"/>
    <w:rsid w:val="00DC5805"/>
    <w:rsid w:val="00DC63DB"/>
    <w:rsid w:val="00DC64FD"/>
    <w:rsid w:val="00DC663A"/>
    <w:rsid w:val="00DC6745"/>
    <w:rsid w:val="00DC7F06"/>
    <w:rsid w:val="00DD019C"/>
    <w:rsid w:val="00DD0D3D"/>
    <w:rsid w:val="00DD0E02"/>
    <w:rsid w:val="00DD0FAB"/>
    <w:rsid w:val="00DD1EAB"/>
    <w:rsid w:val="00DD29AA"/>
    <w:rsid w:val="00DD2DEE"/>
    <w:rsid w:val="00DD36C4"/>
    <w:rsid w:val="00DD45BB"/>
    <w:rsid w:val="00DD4602"/>
    <w:rsid w:val="00DD4688"/>
    <w:rsid w:val="00DD513E"/>
    <w:rsid w:val="00DD5957"/>
    <w:rsid w:val="00DD66FB"/>
    <w:rsid w:val="00DD7C72"/>
    <w:rsid w:val="00DE012D"/>
    <w:rsid w:val="00DE01B6"/>
    <w:rsid w:val="00DE086B"/>
    <w:rsid w:val="00DE0D1F"/>
    <w:rsid w:val="00DE11D4"/>
    <w:rsid w:val="00DE1376"/>
    <w:rsid w:val="00DE1A78"/>
    <w:rsid w:val="00DE1E4F"/>
    <w:rsid w:val="00DE20E5"/>
    <w:rsid w:val="00DE2423"/>
    <w:rsid w:val="00DE25F9"/>
    <w:rsid w:val="00DE304C"/>
    <w:rsid w:val="00DE36D0"/>
    <w:rsid w:val="00DE40EC"/>
    <w:rsid w:val="00DE4E9C"/>
    <w:rsid w:val="00DE5661"/>
    <w:rsid w:val="00DE6C43"/>
    <w:rsid w:val="00DE6E5D"/>
    <w:rsid w:val="00DE7249"/>
    <w:rsid w:val="00DE7840"/>
    <w:rsid w:val="00DF0910"/>
    <w:rsid w:val="00DF1732"/>
    <w:rsid w:val="00DF1750"/>
    <w:rsid w:val="00DF1786"/>
    <w:rsid w:val="00DF223D"/>
    <w:rsid w:val="00DF2283"/>
    <w:rsid w:val="00DF2346"/>
    <w:rsid w:val="00DF2510"/>
    <w:rsid w:val="00DF2CA1"/>
    <w:rsid w:val="00DF5322"/>
    <w:rsid w:val="00DF7AAD"/>
    <w:rsid w:val="00E004E8"/>
    <w:rsid w:val="00E005B5"/>
    <w:rsid w:val="00E008E3"/>
    <w:rsid w:val="00E01FCC"/>
    <w:rsid w:val="00E027A6"/>
    <w:rsid w:val="00E02E57"/>
    <w:rsid w:val="00E02FE6"/>
    <w:rsid w:val="00E03738"/>
    <w:rsid w:val="00E04D0C"/>
    <w:rsid w:val="00E050BF"/>
    <w:rsid w:val="00E055BA"/>
    <w:rsid w:val="00E05E6C"/>
    <w:rsid w:val="00E07864"/>
    <w:rsid w:val="00E103D8"/>
    <w:rsid w:val="00E1124D"/>
    <w:rsid w:val="00E115F9"/>
    <w:rsid w:val="00E11646"/>
    <w:rsid w:val="00E117E3"/>
    <w:rsid w:val="00E11BE0"/>
    <w:rsid w:val="00E11E1D"/>
    <w:rsid w:val="00E12AAF"/>
    <w:rsid w:val="00E1327D"/>
    <w:rsid w:val="00E133A2"/>
    <w:rsid w:val="00E13EFD"/>
    <w:rsid w:val="00E149C2"/>
    <w:rsid w:val="00E14E5D"/>
    <w:rsid w:val="00E14FCD"/>
    <w:rsid w:val="00E15497"/>
    <w:rsid w:val="00E16298"/>
    <w:rsid w:val="00E20394"/>
    <w:rsid w:val="00E20D4F"/>
    <w:rsid w:val="00E217C8"/>
    <w:rsid w:val="00E22228"/>
    <w:rsid w:val="00E22DD5"/>
    <w:rsid w:val="00E2366C"/>
    <w:rsid w:val="00E239EE"/>
    <w:rsid w:val="00E24414"/>
    <w:rsid w:val="00E26BBC"/>
    <w:rsid w:val="00E2710E"/>
    <w:rsid w:val="00E2795D"/>
    <w:rsid w:val="00E27F00"/>
    <w:rsid w:val="00E3037E"/>
    <w:rsid w:val="00E30508"/>
    <w:rsid w:val="00E3123A"/>
    <w:rsid w:val="00E31F86"/>
    <w:rsid w:val="00E326D4"/>
    <w:rsid w:val="00E32878"/>
    <w:rsid w:val="00E32B64"/>
    <w:rsid w:val="00E35023"/>
    <w:rsid w:val="00E3615C"/>
    <w:rsid w:val="00E36487"/>
    <w:rsid w:val="00E368E9"/>
    <w:rsid w:val="00E36EA6"/>
    <w:rsid w:val="00E374BC"/>
    <w:rsid w:val="00E401B2"/>
    <w:rsid w:val="00E4072A"/>
    <w:rsid w:val="00E41639"/>
    <w:rsid w:val="00E4178B"/>
    <w:rsid w:val="00E4219C"/>
    <w:rsid w:val="00E4317E"/>
    <w:rsid w:val="00E4339D"/>
    <w:rsid w:val="00E43861"/>
    <w:rsid w:val="00E4438E"/>
    <w:rsid w:val="00E443C6"/>
    <w:rsid w:val="00E44D45"/>
    <w:rsid w:val="00E457A7"/>
    <w:rsid w:val="00E4638F"/>
    <w:rsid w:val="00E4720F"/>
    <w:rsid w:val="00E47297"/>
    <w:rsid w:val="00E51A42"/>
    <w:rsid w:val="00E52109"/>
    <w:rsid w:val="00E524B2"/>
    <w:rsid w:val="00E52E05"/>
    <w:rsid w:val="00E52F16"/>
    <w:rsid w:val="00E53644"/>
    <w:rsid w:val="00E53AB1"/>
    <w:rsid w:val="00E54762"/>
    <w:rsid w:val="00E54F8D"/>
    <w:rsid w:val="00E55D7F"/>
    <w:rsid w:val="00E56C04"/>
    <w:rsid w:val="00E56D48"/>
    <w:rsid w:val="00E577A2"/>
    <w:rsid w:val="00E577A9"/>
    <w:rsid w:val="00E6064F"/>
    <w:rsid w:val="00E60FCB"/>
    <w:rsid w:val="00E61360"/>
    <w:rsid w:val="00E61993"/>
    <w:rsid w:val="00E62136"/>
    <w:rsid w:val="00E62BCC"/>
    <w:rsid w:val="00E630FA"/>
    <w:rsid w:val="00E64DC5"/>
    <w:rsid w:val="00E6508D"/>
    <w:rsid w:val="00E65AA9"/>
    <w:rsid w:val="00E65B98"/>
    <w:rsid w:val="00E66CFD"/>
    <w:rsid w:val="00E675C1"/>
    <w:rsid w:val="00E678E9"/>
    <w:rsid w:val="00E67A02"/>
    <w:rsid w:val="00E67D8C"/>
    <w:rsid w:val="00E7003E"/>
    <w:rsid w:val="00E705F4"/>
    <w:rsid w:val="00E72089"/>
    <w:rsid w:val="00E7250D"/>
    <w:rsid w:val="00E7260D"/>
    <w:rsid w:val="00E72EDE"/>
    <w:rsid w:val="00E73231"/>
    <w:rsid w:val="00E73B09"/>
    <w:rsid w:val="00E74685"/>
    <w:rsid w:val="00E74964"/>
    <w:rsid w:val="00E74B13"/>
    <w:rsid w:val="00E75194"/>
    <w:rsid w:val="00E75527"/>
    <w:rsid w:val="00E75D04"/>
    <w:rsid w:val="00E76088"/>
    <w:rsid w:val="00E76A16"/>
    <w:rsid w:val="00E77C4F"/>
    <w:rsid w:val="00E77EA0"/>
    <w:rsid w:val="00E80F8A"/>
    <w:rsid w:val="00E81FB5"/>
    <w:rsid w:val="00E82578"/>
    <w:rsid w:val="00E83215"/>
    <w:rsid w:val="00E833EC"/>
    <w:rsid w:val="00E83F4F"/>
    <w:rsid w:val="00E83FB3"/>
    <w:rsid w:val="00E847EE"/>
    <w:rsid w:val="00E84B9C"/>
    <w:rsid w:val="00E84F1A"/>
    <w:rsid w:val="00E857EF"/>
    <w:rsid w:val="00E85B72"/>
    <w:rsid w:val="00E85B75"/>
    <w:rsid w:val="00E86E4C"/>
    <w:rsid w:val="00E90720"/>
    <w:rsid w:val="00E90DC5"/>
    <w:rsid w:val="00E925DB"/>
    <w:rsid w:val="00E9283F"/>
    <w:rsid w:val="00E9335C"/>
    <w:rsid w:val="00E9416A"/>
    <w:rsid w:val="00E9444E"/>
    <w:rsid w:val="00E9526D"/>
    <w:rsid w:val="00E95E7A"/>
    <w:rsid w:val="00EA01ED"/>
    <w:rsid w:val="00EA047E"/>
    <w:rsid w:val="00EA119F"/>
    <w:rsid w:val="00EA11A6"/>
    <w:rsid w:val="00EA1868"/>
    <w:rsid w:val="00EA1FBB"/>
    <w:rsid w:val="00EA217B"/>
    <w:rsid w:val="00EA35BC"/>
    <w:rsid w:val="00EA3632"/>
    <w:rsid w:val="00EA368D"/>
    <w:rsid w:val="00EA3B10"/>
    <w:rsid w:val="00EA3DFB"/>
    <w:rsid w:val="00EA44E8"/>
    <w:rsid w:val="00EA48F4"/>
    <w:rsid w:val="00EA4BAA"/>
    <w:rsid w:val="00EA69EF"/>
    <w:rsid w:val="00EA74C1"/>
    <w:rsid w:val="00EB02B1"/>
    <w:rsid w:val="00EB060E"/>
    <w:rsid w:val="00EB0CD0"/>
    <w:rsid w:val="00EB17E0"/>
    <w:rsid w:val="00EB2C4C"/>
    <w:rsid w:val="00EB2F5A"/>
    <w:rsid w:val="00EB3384"/>
    <w:rsid w:val="00EB3C43"/>
    <w:rsid w:val="00EB480D"/>
    <w:rsid w:val="00EB59D8"/>
    <w:rsid w:val="00EB5A15"/>
    <w:rsid w:val="00EB6432"/>
    <w:rsid w:val="00EB6478"/>
    <w:rsid w:val="00EB7AA5"/>
    <w:rsid w:val="00EB7B22"/>
    <w:rsid w:val="00EC1616"/>
    <w:rsid w:val="00EC175B"/>
    <w:rsid w:val="00EC234F"/>
    <w:rsid w:val="00EC2A78"/>
    <w:rsid w:val="00EC32F2"/>
    <w:rsid w:val="00EC3BE7"/>
    <w:rsid w:val="00EC436A"/>
    <w:rsid w:val="00EC4459"/>
    <w:rsid w:val="00EC534E"/>
    <w:rsid w:val="00EC6EDF"/>
    <w:rsid w:val="00ED0209"/>
    <w:rsid w:val="00ED0578"/>
    <w:rsid w:val="00ED0BE9"/>
    <w:rsid w:val="00ED0E7C"/>
    <w:rsid w:val="00ED18CE"/>
    <w:rsid w:val="00ED371F"/>
    <w:rsid w:val="00ED4D2F"/>
    <w:rsid w:val="00ED63EA"/>
    <w:rsid w:val="00ED6912"/>
    <w:rsid w:val="00ED765F"/>
    <w:rsid w:val="00ED79E0"/>
    <w:rsid w:val="00EE027A"/>
    <w:rsid w:val="00EE0848"/>
    <w:rsid w:val="00EE0CA4"/>
    <w:rsid w:val="00EE1289"/>
    <w:rsid w:val="00EE130B"/>
    <w:rsid w:val="00EE1E67"/>
    <w:rsid w:val="00EE26FA"/>
    <w:rsid w:val="00EE36B5"/>
    <w:rsid w:val="00EE3BAC"/>
    <w:rsid w:val="00EE3FFB"/>
    <w:rsid w:val="00EE5430"/>
    <w:rsid w:val="00EE5793"/>
    <w:rsid w:val="00EE7B44"/>
    <w:rsid w:val="00EE7D7B"/>
    <w:rsid w:val="00EF18BF"/>
    <w:rsid w:val="00EF21B5"/>
    <w:rsid w:val="00EF3234"/>
    <w:rsid w:val="00EF3466"/>
    <w:rsid w:val="00EF3CD3"/>
    <w:rsid w:val="00EF4DF6"/>
    <w:rsid w:val="00EF5355"/>
    <w:rsid w:val="00EF5ADA"/>
    <w:rsid w:val="00EF656A"/>
    <w:rsid w:val="00EF6CCB"/>
    <w:rsid w:val="00EF7AE8"/>
    <w:rsid w:val="00F01CCE"/>
    <w:rsid w:val="00F01F29"/>
    <w:rsid w:val="00F02556"/>
    <w:rsid w:val="00F0286A"/>
    <w:rsid w:val="00F0298D"/>
    <w:rsid w:val="00F03197"/>
    <w:rsid w:val="00F044C9"/>
    <w:rsid w:val="00F0461E"/>
    <w:rsid w:val="00F052DF"/>
    <w:rsid w:val="00F05C25"/>
    <w:rsid w:val="00F065B8"/>
    <w:rsid w:val="00F10F97"/>
    <w:rsid w:val="00F11EBB"/>
    <w:rsid w:val="00F1236E"/>
    <w:rsid w:val="00F131AC"/>
    <w:rsid w:val="00F13921"/>
    <w:rsid w:val="00F140FC"/>
    <w:rsid w:val="00F14CD1"/>
    <w:rsid w:val="00F157D0"/>
    <w:rsid w:val="00F15F75"/>
    <w:rsid w:val="00F169CD"/>
    <w:rsid w:val="00F16A22"/>
    <w:rsid w:val="00F17A05"/>
    <w:rsid w:val="00F17C79"/>
    <w:rsid w:val="00F2011D"/>
    <w:rsid w:val="00F207C5"/>
    <w:rsid w:val="00F20D71"/>
    <w:rsid w:val="00F21D96"/>
    <w:rsid w:val="00F21F60"/>
    <w:rsid w:val="00F22550"/>
    <w:rsid w:val="00F22605"/>
    <w:rsid w:val="00F22A7E"/>
    <w:rsid w:val="00F22EFF"/>
    <w:rsid w:val="00F23425"/>
    <w:rsid w:val="00F234FF"/>
    <w:rsid w:val="00F24526"/>
    <w:rsid w:val="00F2597D"/>
    <w:rsid w:val="00F25A0F"/>
    <w:rsid w:val="00F25C1F"/>
    <w:rsid w:val="00F25CDE"/>
    <w:rsid w:val="00F26E27"/>
    <w:rsid w:val="00F301BF"/>
    <w:rsid w:val="00F31BF5"/>
    <w:rsid w:val="00F320F9"/>
    <w:rsid w:val="00F32131"/>
    <w:rsid w:val="00F322F7"/>
    <w:rsid w:val="00F32767"/>
    <w:rsid w:val="00F32F33"/>
    <w:rsid w:val="00F337D5"/>
    <w:rsid w:val="00F33F0E"/>
    <w:rsid w:val="00F340A4"/>
    <w:rsid w:val="00F3559C"/>
    <w:rsid w:val="00F35AD6"/>
    <w:rsid w:val="00F36353"/>
    <w:rsid w:val="00F36B44"/>
    <w:rsid w:val="00F36E49"/>
    <w:rsid w:val="00F37322"/>
    <w:rsid w:val="00F37442"/>
    <w:rsid w:val="00F376DD"/>
    <w:rsid w:val="00F37B10"/>
    <w:rsid w:val="00F37BB8"/>
    <w:rsid w:val="00F37EE2"/>
    <w:rsid w:val="00F40C19"/>
    <w:rsid w:val="00F41A2B"/>
    <w:rsid w:val="00F41A2D"/>
    <w:rsid w:val="00F423CB"/>
    <w:rsid w:val="00F4243F"/>
    <w:rsid w:val="00F427DF"/>
    <w:rsid w:val="00F430A7"/>
    <w:rsid w:val="00F431D4"/>
    <w:rsid w:val="00F446F6"/>
    <w:rsid w:val="00F459AE"/>
    <w:rsid w:val="00F45DB4"/>
    <w:rsid w:val="00F45E6A"/>
    <w:rsid w:val="00F46079"/>
    <w:rsid w:val="00F462AC"/>
    <w:rsid w:val="00F46F44"/>
    <w:rsid w:val="00F47447"/>
    <w:rsid w:val="00F504EC"/>
    <w:rsid w:val="00F516E7"/>
    <w:rsid w:val="00F51BC3"/>
    <w:rsid w:val="00F52F6F"/>
    <w:rsid w:val="00F53EBB"/>
    <w:rsid w:val="00F54329"/>
    <w:rsid w:val="00F5493B"/>
    <w:rsid w:val="00F551E0"/>
    <w:rsid w:val="00F56AE2"/>
    <w:rsid w:val="00F578FC"/>
    <w:rsid w:val="00F57CF1"/>
    <w:rsid w:val="00F63811"/>
    <w:rsid w:val="00F639DC"/>
    <w:rsid w:val="00F63E9E"/>
    <w:rsid w:val="00F64540"/>
    <w:rsid w:val="00F64A6D"/>
    <w:rsid w:val="00F65006"/>
    <w:rsid w:val="00F6531E"/>
    <w:rsid w:val="00F6541F"/>
    <w:rsid w:val="00F661FF"/>
    <w:rsid w:val="00F664B5"/>
    <w:rsid w:val="00F672E7"/>
    <w:rsid w:val="00F67347"/>
    <w:rsid w:val="00F6788A"/>
    <w:rsid w:val="00F679B5"/>
    <w:rsid w:val="00F70130"/>
    <w:rsid w:val="00F70F0C"/>
    <w:rsid w:val="00F71145"/>
    <w:rsid w:val="00F720AA"/>
    <w:rsid w:val="00F737FA"/>
    <w:rsid w:val="00F74C39"/>
    <w:rsid w:val="00F762A8"/>
    <w:rsid w:val="00F76C86"/>
    <w:rsid w:val="00F76E45"/>
    <w:rsid w:val="00F773B1"/>
    <w:rsid w:val="00F773F1"/>
    <w:rsid w:val="00F80498"/>
    <w:rsid w:val="00F80E02"/>
    <w:rsid w:val="00F80F1E"/>
    <w:rsid w:val="00F8318B"/>
    <w:rsid w:val="00F8341B"/>
    <w:rsid w:val="00F83E8B"/>
    <w:rsid w:val="00F83F9E"/>
    <w:rsid w:val="00F843AA"/>
    <w:rsid w:val="00F857B3"/>
    <w:rsid w:val="00F85B0F"/>
    <w:rsid w:val="00F8656D"/>
    <w:rsid w:val="00F86C24"/>
    <w:rsid w:val="00F878AF"/>
    <w:rsid w:val="00F87F4A"/>
    <w:rsid w:val="00F9001C"/>
    <w:rsid w:val="00F90DAB"/>
    <w:rsid w:val="00F91059"/>
    <w:rsid w:val="00F9141A"/>
    <w:rsid w:val="00F915F7"/>
    <w:rsid w:val="00F91B68"/>
    <w:rsid w:val="00F933EC"/>
    <w:rsid w:val="00F93AF7"/>
    <w:rsid w:val="00F955E2"/>
    <w:rsid w:val="00F97F09"/>
    <w:rsid w:val="00F97FAA"/>
    <w:rsid w:val="00FA0144"/>
    <w:rsid w:val="00FA07DC"/>
    <w:rsid w:val="00FA0991"/>
    <w:rsid w:val="00FA0A3B"/>
    <w:rsid w:val="00FA0C48"/>
    <w:rsid w:val="00FA0E35"/>
    <w:rsid w:val="00FA13B3"/>
    <w:rsid w:val="00FA1601"/>
    <w:rsid w:val="00FA18E0"/>
    <w:rsid w:val="00FA1F2A"/>
    <w:rsid w:val="00FA1FDC"/>
    <w:rsid w:val="00FA26D1"/>
    <w:rsid w:val="00FA3D12"/>
    <w:rsid w:val="00FA435D"/>
    <w:rsid w:val="00FA48BA"/>
    <w:rsid w:val="00FA5006"/>
    <w:rsid w:val="00FA5AAE"/>
    <w:rsid w:val="00FA5B3A"/>
    <w:rsid w:val="00FA5E9F"/>
    <w:rsid w:val="00FA6074"/>
    <w:rsid w:val="00FA6A7D"/>
    <w:rsid w:val="00FA6E8E"/>
    <w:rsid w:val="00FA71A7"/>
    <w:rsid w:val="00FA76AE"/>
    <w:rsid w:val="00FA7E4B"/>
    <w:rsid w:val="00FA7EEC"/>
    <w:rsid w:val="00FB04D7"/>
    <w:rsid w:val="00FB081D"/>
    <w:rsid w:val="00FB216A"/>
    <w:rsid w:val="00FB22A8"/>
    <w:rsid w:val="00FB257B"/>
    <w:rsid w:val="00FB2A51"/>
    <w:rsid w:val="00FB2C64"/>
    <w:rsid w:val="00FB2F17"/>
    <w:rsid w:val="00FB3092"/>
    <w:rsid w:val="00FB3A30"/>
    <w:rsid w:val="00FB3B05"/>
    <w:rsid w:val="00FB3BFF"/>
    <w:rsid w:val="00FB407F"/>
    <w:rsid w:val="00FB451C"/>
    <w:rsid w:val="00FB4FBC"/>
    <w:rsid w:val="00FB55C5"/>
    <w:rsid w:val="00FB5783"/>
    <w:rsid w:val="00FB67D1"/>
    <w:rsid w:val="00FB7571"/>
    <w:rsid w:val="00FB7814"/>
    <w:rsid w:val="00FB7BC2"/>
    <w:rsid w:val="00FC0183"/>
    <w:rsid w:val="00FC0421"/>
    <w:rsid w:val="00FC08D9"/>
    <w:rsid w:val="00FC1415"/>
    <w:rsid w:val="00FC173D"/>
    <w:rsid w:val="00FC1810"/>
    <w:rsid w:val="00FC1E66"/>
    <w:rsid w:val="00FC24DC"/>
    <w:rsid w:val="00FC4578"/>
    <w:rsid w:val="00FC587B"/>
    <w:rsid w:val="00FC5AA8"/>
    <w:rsid w:val="00FC5ECE"/>
    <w:rsid w:val="00FC6A2C"/>
    <w:rsid w:val="00FC76AF"/>
    <w:rsid w:val="00FD04AE"/>
    <w:rsid w:val="00FD0686"/>
    <w:rsid w:val="00FD13E7"/>
    <w:rsid w:val="00FD176E"/>
    <w:rsid w:val="00FD2221"/>
    <w:rsid w:val="00FD241B"/>
    <w:rsid w:val="00FD267C"/>
    <w:rsid w:val="00FD4015"/>
    <w:rsid w:val="00FD4CC8"/>
    <w:rsid w:val="00FD4D1F"/>
    <w:rsid w:val="00FD6669"/>
    <w:rsid w:val="00FD6AC1"/>
    <w:rsid w:val="00FD6BDA"/>
    <w:rsid w:val="00FD6C40"/>
    <w:rsid w:val="00FD6E24"/>
    <w:rsid w:val="00FD738A"/>
    <w:rsid w:val="00FD73F9"/>
    <w:rsid w:val="00FD7AAA"/>
    <w:rsid w:val="00FD7E71"/>
    <w:rsid w:val="00FE052C"/>
    <w:rsid w:val="00FE0AA9"/>
    <w:rsid w:val="00FE10FB"/>
    <w:rsid w:val="00FE24B6"/>
    <w:rsid w:val="00FE328B"/>
    <w:rsid w:val="00FE39A2"/>
    <w:rsid w:val="00FE3DA3"/>
    <w:rsid w:val="00FE5308"/>
    <w:rsid w:val="00FE5EBF"/>
    <w:rsid w:val="00FF047C"/>
    <w:rsid w:val="00FF0674"/>
    <w:rsid w:val="00FF0D76"/>
    <w:rsid w:val="00FF1302"/>
    <w:rsid w:val="00FF163D"/>
    <w:rsid w:val="00FF1696"/>
    <w:rsid w:val="00FF175B"/>
    <w:rsid w:val="00FF1831"/>
    <w:rsid w:val="00FF22DB"/>
    <w:rsid w:val="00FF2BBC"/>
    <w:rsid w:val="00FF35D2"/>
    <w:rsid w:val="00FF4792"/>
    <w:rsid w:val="00FF48DA"/>
    <w:rsid w:val="00FF4FCD"/>
    <w:rsid w:val="00FF55FA"/>
    <w:rsid w:val="00FF567E"/>
    <w:rsid w:val="00FF658A"/>
    <w:rsid w:val="00FF65D5"/>
    <w:rsid w:val="00FF6CB5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3B57F"/>
  <w15:docId w15:val="{AABA95A4-5171-452C-953F-1F62CD9A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01F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aliases w:val="Section"/>
    <w:basedOn w:val="Normal"/>
    <w:next w:val="Normal"/>
    <w:link w:val="Heading1Char1"/>
    <w:qFormat/>
    <w:rsid w:val="003A01F9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h2,Sub-Section"/>
    <w:basedOn w:val="Heading1"/>
    <w:next w:val="Normal"/>
    <w:link w:val="Heading2Char1"/>
    <w:qFormat/>
    <w:rsid w:val="003A01F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aliases w:val="h3"/>
    <w:basedOn w:val="Heading1"/>
    <w:next w:val="Normal"/>
    <w:qFormat/>
    <w:rsid w:val="003A01F9"/>
    <w:pPr>
      <w:numPr>
        <w:ilvl w:val="2"/>
      </w:numPr>
      <w:tabs>
        <w:tab w:val="left" w:pos="900"/>
      </w:tabs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qFormat/>
    <w:rsid w:val="003A01F9"/>
    <w:pPr>
      <w:widowControl/>
      <w:numPr>
        <w:ilvl w:val="0"/>
        <w:numId w:val="0"/>
      </w:numPr>
      <w:suppressLineNumbers/>
      <w:tabs>
        <w:tab w:val="clear" w:pos="900"/>
      </w:tabs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3A01F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3A01F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3A01F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3A01F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A01F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Section Char"/>
    <w:basedOn w:val="DefaultParagraphFont"/>
    <w:link w:val="Heading1"/>
    <w:rsid w:val="004D25C5"/>
    <w:rPr>
      <w:rFonts w:ascii="Arial" w:hAnsi="Arial"/>
      <w:b/>
      <w:color w:val="000080"/>
      <w:sz w:val="36"/>
    </w:rPr>
  </w:style>
  <w:style w:type="character" w:customStyle="1" w:styleId="Heading2Char1">
    <w:name w:val="Heading 2 Char1"/>
    <w:aliases w:val="h2 Char,Sub-Section Char"/>
    <w:basedOn w:val="Heading1Char1"/>
    <w:link w:val="Heading2"/>
    <w:rsid w:val="004D25C5"/>
    <w:rPr>
      <w:rFonts w:ascii="Arial" w:hAnsi="Arial"/>
      <w:b/>
      <w:color w:val="800080"/>
      <w:sz w:val="32"/>
    </w:rPr>
  </w:style>
  <w:style w:type="paragraph" w:styleId="Header">
    <w:name w:val="header"/>
    <w:basedOn w:val="Normal"/>
    <w:link w:val="HeaderChar"/>
    <w:rsid w:val="003A01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A0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01F9"/>
  </w:style>
  <w:style w:type="character" w:styleId="Hyperlink">
    <w:name w:val="Hyperlink"/>
    <w:basedOn w:val="DefaultParagraphFont"/>
    <w:uiPriority w:val="99"/>
    <w:rsid w:val="003A01F9"/>
    <w:rPr>
      <w:color w:val="0000FF"/>
      <w:u w:val="single"/>
    </w:rPr>
  </w:style>
  <w:style w:type="paragraph" w:styleId="NormalWeb">
    <w:name w:val="Normal (Web)"/>
    <w:basedOn w:val="Normal"/>
    <w:uiPriority w:val="99"/>
    <w:rsid w:val="003A01F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3A01F9"/>
    <w:rPr>
      <w:color w:val="800080"/>
      <w:u w:val="single"/>
    </w:rPr>
  </w:style>
  <w:style w:type="paragraph" w:styleId="DocumentMap">
    <w:name w:val="Document Map"/>
    <w:basedOn w:val="Normal"/>
    <w:semiHidden/>
    <w:rsid w:val="003A01F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3A01F9"/>
    <w:rPr>
      <w:i/>
    </w:rPr>
  </w:style>
  <w:style w:type="character" w:styleId="CommentReference">
    <w:name w:val="annotation reference"/>
    <w:basedOn w:val="DefaultParagraphFont"/>
    <w:uiPriority w:val="99"/>
    <w:semiHidden/>
    <w:rsid w:val="003A01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A01F9"/>
  </w:style>
  <w:style w:type="paragraph" w:styleId="TOC1">
    <w:name w:val="toc 1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3A01F9"/>
    <w:pPr>
      <w:tabs>
        <w:tab w:val="right" w:pos="9029"/>
      </w:tabs>
      <w:spacing w:before="0" w:after="0"/>
      <w:ind w:left="200"/>
    </w:pPr>
  </w:style>
  <w:style w:type="paragraph" w:styleId="TOC4">
    <w:name w:val="toc 4"/>
    <w:basedOn w:val="Normal"/>
    <w:next w:val="Normal"/>
    <w:semiHidden/>
    <w:rsid w:val="003A01F9"/>
    <w:pPr>
      <w:tabs>
        <w:tab w:val="right" w:pos="9029"/>
      </w:tabs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3A01F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3A01F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3A01F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3A01F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3A01F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3A01F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3A01F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3A01F9"/>
    <w:pPr>
      <w:spacing w:after="120"/>
      <w:ind w:firstLine="210"/>
    </w:pPr>
  </w:style>
  <w:style w:type="paragraph" w:styleId="BodyTextIndent">
    <w:name w:val="Body Text Indent"/>
    <w:basedOn w:val="Normal"/>
    <w:rsid w:val="003A01F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3A01F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3A01F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A01F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3A01F9"/>
    <w:pPr>
      <w:ind w:left="1080"/>
    </w:pPr>
  </w:style>
  <w:style w:type="paragraph" w:customStyle="1" w:styleId="BodyNum">
    <w:name w:val="BodyNum"/>
    <w:basedOn w:val="Bodytext0"/>
    <w:rsid w:val="003A01F9"/>
    <w:pPr>
      <w:numPr>
        <w:numId w:val="2"/>
      </w:numPr>
      <w:spacing w:before="60"/>
      <w:ind w:left="1723"/>
      <w:jc w:val="both"/>
    </w:pPr>
    <w:rPr>
      <w:iCs/>
    </w:rPr>
  </w:style>
  <w:style w:type="paragraph" w:customStyle="1" w:styleId="BodyBull1">
    <w:name w:val="BodyBull1"/>
    <w:basedOn w:val="BodyNum"/>
    <w:rsid w:val="003A01F9"/>
    <w:pPr>
      <w:widowControl/>
      <w:numPr>
        <w:numId w:val="3"/>
      </w:numPr>
      <w:spacing w:after="60"/>
    </w:pPr>
  </w:style>
  <w:style w:type="paragraph" w:customStyle="1" w:styleId="BodyBull2">
    <w:name w:val="BodyBull2"/>
    <w:basedOn w:val="BodyBull1"/>
    <w:rsid w:val="003A01F9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3A01F9"/>
    <w:pPr>
      <w:spacing w:before="120" w:after="120"/>
    </w:pPr>
    <w:rPr>
      <w:b/>
    </w:rPr>
  </w:style>
  <w:style w:type="paragraph" w:styleId="Closing">
    <w:name w:val="Closing"/>
    <w:basedOn w:val="Normal"/>
    <w:rsid w:val="003A01F9"/>
    <w:pPr>
      <w:ind w:left="4320"/>
    </w:pPr>
  </w:style>
  <w:style w:type="paragraph" w:customStyle="1" w:styleId="coverart">
    <w:name w:val="coverart"/>
    <w:next w:val="Normal"/>
    <w:rsid w:val="003A01F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3A01F9"/>
  </w:style>
  <w:style w:type="paragraph" w:styleId="EndnoteText">
    <w:name w:val="endnote text"/>
    <w:basedOn w:val="Normal"/>
    <w:semiHidden/>
    <w:rsid w:val="003A01F9"/>
  </w:style>
  <w:style w:type="paragraph" w:styleId="EnvelopeAddress">
    <w:name w:val="envelope address"/>
    <w:basedOn w:val="Normal"/>
    <w:rsid w:val="003A01F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3A01F9"/>
  </w:style>
  <w:style w:type="character" w:styleId="FootnoteReference">
    <w:name w:val="footnote reference"/>
    <w:basedOn w:val="DefaultParagraphFont"/>
    <w:semiHidden/>
    <w:rsid w:val="003A01F9"/>
    <w:rPr>
      <w:vertAlign w:val="superscript"/>
    </w:rPr>
  </w:style>
  <w:style w:type="paragraph" w:styleId="FootnoteText">
    <w:name w:val="footnote text"/>
    <w:basedOn w:val="Normal"/>
    <w:semiHidden/>
    <w:rsid w:val="003A01F9"/>
  </w:style>
  <w:style w:type="paragraph" w:styleId="Index1">
    <w:name w:val="index 1"/>
    <w:basedOn w:val="Normal"/>
    <w:next w:val="Normal"/>
    <w:autoRedefine/>
    <w:semiHidden/>
    <w:rsid w:val="003A01F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A01F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A01F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A01F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A01F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A01F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A01F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A01F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A01F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A01F9"/>
    <w:rPr>
      <w:b/>
    </w:rPr>
  </w:style>
  <w:style w:type="paragraph" w:styleId="List">
    <w:name w:val="List"/>
    <w:basedOn w:val="Normal"/>
    <w:rsid w:val="003A01F9"/>
    <w:pPr>
      <w:ind w:left="360" w:hanging="360"/>
    </w:pPr>
  </w:style>
  <w:style w:type="paragraph" w:customStyle="1" w:styleId="List1">
    <w:name w:val="List1"/>
    <w:basedOn w:val="Normal"/>
    <w:rsid w:val="003A01F9"/>
    <w:pPr>
      <w:spacing w:after="120"/>
      <w:ind w:left="360" w:hanging="360"/>
    </w:pPr>
  </w:style>
  <w:style w:type="paragraph" w:styleId="List2">
    <w:name w:val="List 2"/>
    <w:basedOn w:val="Normal"/>
    <w:rsid w:val="003A01F9"/>
    <w:pPr>
      <w:ind w:left="720" w:hanging="360"/>
    </w:pPr>
  </w:style>
  <w:style w:type="paragraph" w:styleId="List3">
    <w:name w:val="List 3"/>
    <w:basedOn w:val="Normal"/>
    <w:rsid w:val="003A01F9"/>
    <w:pPr>
      <w:ind w:left="1080" w:hanging="360"/>
    </w:pPr>
  </w:style>
  <w:style w:type="paragraph" w:styleId="List4">
    <w:name w:val="List 4"/>
    <w:basedOn w:val="Normal"/>
    <w:rsid w:val="003A01F9"/>
    <w:pPr>
      <w:ind w:left="1440" w:hanging="360"/>
    </w:pPr>
  </w:style>
  <w:style w:type="paragraph" w:styleId="List5">
    <w:name w:val="List 5"/>
    <w:basedOn w:val="Normal"/>
    <w:rsid w:val="003A01F9"/>
    <w:pPr>
      <w:ind w:left="1800" w:hanging="360"/>
    </w:pPr>
  </w:style>
  <w:style w:type="paragraph" w:styleId="ListBullet">
    <w:name w:val="List Bullet"/>
    <w:basedOn w:val="Normal"/>
    <w:autoRedefine/>
    <w:rsid w:val="003A01F9"/>
    <w:pPr>
      <w:numPr>
        <w:numId w:val="5"/>
      </w:numPr>
    </w:pPr>
  </w:style>
  <w:style w:type="paragraph" w:styleId="ListBullet2">
    <w:name w:val="List Bullet 2"/>
    <w:basedOn w:val="Normal"/>
    <w:autoRedefine/>
    <w:rsid w:val="003A01F9"/>
    <w:pPr>
      <w:numPr>
        <w:numId w:val="6"/>
      </w:numPr>
    </w:pPr>
  </w:style>
  <w:style w:type="paragraph" w:styleId="ListBullet3">
    <w:name w:val="List Bullet 3"/>
    <w:basedOn w:val="Normal"/>
    <w:autoRedefine/>
    <w:rsid w:val="003A01F9"/>
    <w:pPr>
      <w:numPr>
        <w:numId w:val="7"/>
      </w:numPr>
    </w:pPr>
  </w:style>
  <w:style w:type="paragraph" w:styleId="ListBullet4">
    <w:name w:val="List Bullet 4"/>
    <w:basedOn w:val="Normal"/>
    <w:autoRedefine/>
    <w:rsid w:val="003A01F9"/>
    <w:pPr>
      <w:numPr>
        <w:numId w:val="8"/>
      </w:numPr>
    </w:pPr>
  </w:style>
  <w:style w:type="paragraph" w:styleId="ListBullet5">
    <w:name w:val="List Bullet 5"/>
    <w:basedOn w:val="Normal"/>
    <w:autoRedefine/>
    <w:rsid w:val="003A01F9"/>
    <w:pPr>
      <w:numPr>
        <w:numId w:val="9"/>
      </w:numPr>
    </w:pPr>
  </w:style>
  <w:style w:type="paragraph" w:styleId="ListContinue">
    <w:name w:val="List Continue"/>
    <w:basedOn w:val="Normal"/>
    <w:rsid w:val="003A01F9"/>
    <w:pPr>
      <w:spacing w:after="120"/>
      <w:ind w:left="360"/>
    </w:pPr>
  </w:style>
  <w:style w:type="paragraph" w:styleId="ListContinue2">
    <w:name w:val="List Continue 2"/>
    <w:basedOn w:val="Normal"/>
    <w:rsid w:val="003A01F9"/>
    <w:pPr>
      <w:spacing w:after="120"/>
      <w:ind w:left="720"/>
    </w:pPr>
  </w:style>
  <w:style w:type="paragraph" w:styleId="ListContinue3">
    <w:name w:val="List Continue 3"/>
    <w:basedOn w:val="Normal"/>
    <w:rsid w:val="003A01F9"/>
    <w:pPr>
      <w:spacing w:after="120"/>
      <w:ind w:left="1080"/>
    </w:pPr>
  </w:style>
  <w:style w:type="paragraph" w:styleId="ListContinue4">
    <w:name w:val="List Continue 4"/>
    <w:basedOn w:val="Normal"/>
    <w:rsid w:val="003A01F9"/>
    <w:pPr>
      <w:spacing w:after="120"/>
      <w:ind w:left="1440"/>
    </w:pPr>
  </w:style>
  <w:style w:type="paragraph" w:styleId="ListContinue5">
    <w:name w:val="List Continue 5"/>
    <w:basedOn w:val="Normal"/>
    <w:rsid w:val="003A01F9"/>
    <w:pPr>
      <w:spacing w:after="120"/>
      <w:ind w:left="1800"/>
    </w:pPr>
  </w:style>
  <w:style w:type="paragraph" w:styleId="ListNumber">
    <w:name w:val="List Number"/>
    <w:basedOn w:val="Normal"/>
    <w:rsid w:val="003A01F9"/>
    <w:pPr>
      <w:numPr>
        <w:numId w:val="10"/>
      </w:numPr>
    </w:pPr>
  </w:style>
  <w:style w:type="paragraph" w:styleId="ListNumber2">
    <w:name w:val="List Number 2"/>
    <w:basedOn w:val="Normal"/>
    <w:rsid w:val="003A01F9"/>
    <w:pPr>
      <w:numPr>
        <w:numId w:val="11"/>
      </w:numPr>
    </w:pPr>
  </w:style>
  <w:style w:type="paragraph" w:styleId="ListNumber3">
    <w:name w:val="List Number 3"/>
    <w:basedOn w:val="Normal"/>
    <w:rsid w:val="003A01F9"/>
    <w:pPr>
      <w:numPr>
        <w:numId w:val="12"/>
      </w:numPr>
    </w:pPr>
  </w:style>
  <w:style w:type="paragraph" w:styleId="ListNumber4">
    <w:name w:val="List Number 4"/>
    <w:basedOn w:val="Normal"/>
    <w:rsid w:val="003A01F9"/>
    <w:pPr>
      <w:numPr>
        <w:numId w:val="13"/>
      </w:numPr>
    </w:pPr>
  </w:style>
  <w:style w:type="paragraph" w:styleId="ListNumber5">
    <w:name w:val="List Number 5"/>
    <w:basedOn w:val="Normal"/>
    <w:rsid w:val="003A01F9"/>
    <w:pPr>
      <w:numPr>
        <w:numId w:val="14"/>
      </w:numPr>
    </w:pPr>
  </w:style>
  <w:style w:type="paragraph" w:styleId="MacroText">
    <w:name w:val="macro"/>
    <w:semiHidden/>
    <w:rsid w:val="003A01F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3A01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3A01F9"/>
    <w:pPr>
      <w:ind w:left="720"/>
    </w:pPr>
  </w:style>
  <w:style w:type="paragraph" w:styleId="NoteHeading">
    <w:name w:val="Note Heading"/>
    <w:basedOn w:val="Normal"/>
    <w:next w:val="Normal"/>
    <w:rsid w:val="003A01F9"/>
  </w:style>
  <w:style w:type="paragraph" w:styleId="PlainText">
    <w:name w:val="Plain Text"/>
    <w:basedOn w:val="Normal"/>
    <w:link w:val="PlainTextChar"/>
    <w:uiPriority w:val="99"/>
    <w:rsid w:val="003A01F9"/>
    <w:rPr>
      <w:rFonts w:ascii="Courier New" w:hAnsi="Courier New"/>
    </w:rPr>
  </w:style>
  <w:style w:type="paragraph" w:styleId="Salutation">
    <w:name w:val="Salutation"/>
    <w:basedOn w:val="Normal"/>
    <w:next w:val="Normal"/>
    <w:rsid w:val="003A01F9"/>
  </w:style>
  <w:style w:type="paragraph" w:styleId="Signature">
    <w:name w:val="Signature"/>
    <w:basedOn w:val="Normal"/>
    <w:rsid w:val="003A01F9"/>
    <w:pPr>
      <w:ind w:left="4320"/>
    </w:pPr>
  </w:style>
  <w:style w:type="paragraph" w:customStyle="1" w:styleId="Style3">
    <w:name w:val="Style3"/>
    <w:rsid w:val="003A01F9"/>
    <w:rPr>
      <w:rFonts w:ascii="Arial" w:hAnsi="Arial"/>
      <w:noProof/>
    </w:rPr>
  </w:style>
  <w:style w:type="paragraph" w:styleId="Subtitle">
    <w:name w:val="Subtitle"/>
    <w:basedOn w:val="Normal"/>
    <w:qFormat/>
    <w:rsid w:val="003A01F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3A01F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A01F9"/>
    <w:pPr>
      <w:ind w:left="400" w:hanging="400"/>
    </w:pPr>
  </w:style>
  <w:style w:type="paragraph" w:customStyle="1" w:styleId="tabletext">
    <w:name w:val="table_text"/>
    <w:basedOn w:val="Normal"/>
    <w:rsid w:val="003A01F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3A01F9"/>
    <w:pPr>
      <w:spacing w:after="26"/>
    </w:pPr>
    <w:rPr>
      <w:iCs/>
    </w:rPr>
  </w:style>
  <w:style w:type="paragraph" w:customStyle="1" w:styleId="tablehead">
    <w:name w:val="tablehead"/>
    <w:basedOn w:val="tabletext0"/>
    <w:rsid w:val="003A01F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3A01F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3A01F9"/>
    <w:pPr>
      <w:spacing w:before="120"/>
    </w:pPr>
    <w:rPr>
      <w:b/>
      <w:sz w:val="24"/>
    </w:rPr>
  </w:style>
  <w:style w:type="paragraph" w:customStyle="1" w:styleId="TOChead">
    <w:name w:val="TOChead"/>
    <w:basedOn w:val="Normal"/>
    <w:rsid w:val="003A01F9"/>
    <w:pPr>
      <w:widowControl/>
      <w:spacing w:before="0" w:after="0"/>
    </w:pPr>
    <w:rPr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2">
    <w:name w:val="Body Text 2"/>
    <w:basedOn w:val="Normal"/>
    <w:link w:val="BodyText2Char"/>
    <w:rsid w:val="003A01F9"/>
    <w:rPr>
      <w:b/>
      <w:bCs/>
    </w:rPr>
  </w:style>
  <w:style w:type="paragraph" w:styleId="BalloonText">
    <w:name w:val="Balloon Text"/>
    <w:basedOn w:val="Normal"/>
    <w:semiHidden/>
    <w:rsid w:val="003A01F9"/>
    <w:rPr>
      <w:rFonts w:ascii="Tahoma" w:hAnsi="Tahoma" w:cs="Tahoma"/>
      <w:sz w:val="16"/>
      <w:szCs w:val="16"/>
    </w:rPr>
  </w:style>
  <w:style w:type="paragraph" w:customStyle="1" w:styleId="H5">
    <w:name w:val="H5"/>
    <w:basedOn w:val="Normal"/>
    <w:next w:val="Normal"/>
    <w:rsid w:val="003A01F9"/>
    <w:pPr>
      <w:keepNext/>
      <w:spacing w:before="100" w:after="100"/>
      <w:outlineLvl w:val="5"/>
    </w:pPr>
    <w:rPr>
      <w:b/>
      <w:snapToGrid w:val="0"/>
    </w:rPr>
  </w:style>
  <w:style w:type="paragraph" w:customStyle="1" w:styleId="IMTableHeading">
    <w:name w:val="IM Table Heading"/>
    <w:basedOn w:val="Normal"/>
    <w:rsid w:val="003A01F9"/>
    <w:pPr>
      <w:widowControl/>
      <w:spacing w:before="0" w:after="0" w:line="240" w:lineRule="auto"/>
      <w:ind w:right="0"/>
    </w:pPr>
    <w:rPr>
      <w:rFonts w:cs="Arial"/>
      <w:b/>
      <w:bCs/>
      <w:snapToGrid w:val="0"/>
    </w:rPr>
  </w:style>
  <w:style w:type="paragraph" w:customStyle="1" w:styleId="IMTableText">
    <w:name w:val="IM Table Text"/>
    <w:basedOn w:val="Header"/>
    <w:autoRedefine/>
    <w:rsid w:val="003A01F9"/>
    <w:pPr>
      <w:widowControl/>
      <w:tabs>
        <w:tab w:val="clear" w:pos="4320"/>
        <w:tab w:val="clear" w:pos="8640"/>
      </w:tabs>
      <w:spacing w:before="0" w:after="0" w:line="240" w:lineRule="auto"/>
      <w:ind w:right="0"/>
    </w:pPr>
  </w:style>
  <w:style w:type="paragraph" w:customStyle="1" w:styleId="Preformatted">
    <w:name w:val="Preformatted"/>
    <w:basedOn w:val="Normal"/>
    <w:rsid w:val="003A01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styleleft1">
    <w:name w:val="styleleft1"/>
    <w:basedOn w:val="Normal"/>
    <w:rsid w:val="0013285F"/>
    <w:pPr>
      <w:widowControl/>
      <w:ind w:left="1440"/>
    </w:pPr>
    <w:rPr>
      <w:rFonts w:cs="Arial"/>
    </w:rPr>
  </w:style>
  <w:style w:type="paragraph" w:customStyle="1" w:styleId="Char">
    <w:name w:val="Char"/>
    <w:basedOn w:val="Normal"/>
    <w:rsid w:val="00BE1C7C"/>
    <w:pPr>
      <w:widowControl/>
      <w:spacing w:before="0" w:after="160" w:line="240" w:lineRule="exact"/>
      <w:ind w:right="0"/>
    </w:pPr>
  </w:style>
  <w:style w:type="character" w:customStyle="1" w:styleId="EmailStyle1121">
    <w:name w:val="EmailStyle1121"/>
    <w:basedOn w:val="DefaultParagraphFont"/>
    <w:semiHidden/>
    <w:rsid w:val="00FF567E"/>
    <w:rPr>
      <w:rFonts w:ascii="Trebuchet MS" w:hAnsi="Trebuchet MS" w:cs="Times New Roman"/>
      <w:color w:val="auto"/>
      <w:sz w:val="20"/>
      <w:szCs w:val="20"/>
      <w:u w:val="none"/>
    </w:rPr>
  </w:style>
  <w:style w:type="character" w:styleId="Strong">
    <w:name w:val="Strong"/>
    <w:basedOn w:val="DefaultParagraphFont"/>
    <w:qFormat/>
    <w:rsid w:val="00355215"/>
    <w:rPr>
      <w:b/>
      <w:bCs/>
    </w:rPr>
  </w:style>
  <w:style w:type="table" w:styleId="TableGrid">
    <w:name w:val="Table Grid"/>
    <w:basedOn w:val="TableNormal"/>
    <w:rsid w:val="00EB060E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rsid w:val="00F14CD1"/>
    <w:rPr>
      <w:rFonts w:ascii="Arial" w:hAnsi="Arial"/>
      <w:b/>
      <w:color w:val="000080"/>
      <w:sz w:val="36"/>
      <w:lang w:val="en-US" w:eastAsia="en-US" w:bidi="ar-SA"/>
    </w:rPr>
  </w:style>
  <w:style w:type="character" w:customStyle="1" w:styleId="Heading2Char">
    <w:name w:val="Heading 2 Char"/>
    <w:basedOn w:val="Heading1Char"/>
    <w:rsid w:val="00F14CD1"/>
    <w:rPr>
      <w:rFonts w:ascii="Arial" w:hAnsi="Arial"/>
      <w:b/>
      <w:color w:val="800080"/>
      <w:sz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750B2"/>
    <w:pPr>
      <w:widowControl/>
      <w:spacing w:before="0" w:after="0" w:line="240" w:lineRule="auto"/>
      <w:ind w:left="720" w:right="0"/>
    </w:pPr>
    <w:rPr>
      <w:rFonts w:ascii="Calibri" w:eastAsia="Calibri" w:hAnsi="Calibr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0B2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rsid w:val="005C59E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C59E1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5C59E1"/>
    <w:rPr>
      <w:rFonts w:ascii="Arial" w:hAnsi="Arial"/>
    </w:rPr>
  </w:style>
  <w:style w:type="table" w:styleId="TableClassic2">
    <w:name w:val="Table Classic 2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07873"/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907873"/>
    <w:rPr>
      <w:rFonts w:ascii="Arial" w:hAnsi="Arial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B197C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B57ED4"/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A06F2F"/>
    <w:rPr>
      <w:i/>
      <w:iCs/>
    </w:rPr>
  </w:style>
  <w:style w:type="character" w:customStyle="1" w:styleId="LIBHeadingStyle2Char">
    <w:name w:val="LIB Heading Style 2 Char"/>
    <w:basedOn w:val="DefaultParagraphFont"/>
    <w:link w:val="LIBHeadingStyle2"/>
    <w:rsid w:val="00022575"/>
    <w:rPr>
      <w:rFonts w:ascii="Verdana" w:hAnsi="Verdana"/>
      <w:b/>
      <w:color w:val="133147"/>
      <w:szCs w:val="24"/>
      <w:lang w:val="en-GB"/>
    </w:rPr>
  </w:style>
  <w:style w:type="paragraph" w:customStyle="1" w:styleId="LIBHeadingStyle2">
    <w:name w:val="LIB Heading Style 2"/>
    <w:basedOn w:val="Normal"/>
    <w:link w:val="LIBHeadingStyle2Char"/>
    <w:rsid w:val="00022575"/>
    <w:pPr>
      <w:widowControl/>
      <w:tabs>
        <w:tab w:val="left" w:pos="6528"/>
      </w:tabs>
      <w:spacing w:before="0" w:after="0" w:line="240" w:lineRule="auto"/>
      <w:ind w:right="0"/>
    </w:pPr>
    <w:rPr>
      <w:rFonts w:ascii="Verdana" w:hAnsi="Verdana"/>
      <w:b/>
      <w:color w:val="133147"/>
      <w:szCs w:val="24"/>
      <w:lang w:val="en-GB"/>
    </w:rPr>
  </w:style>
  <w:style w:type="paragraph" w:customStyle="1" w:styleId="Heading10">
    <w:name w:val="Heading1"/>
    <w:basedOn w:val="LIBHeadingStyle2"/>
    <w:link w:val="Heading1Char0"/>
    <w:qFormat/>
    <w:rsid w:val="00022575"/>
  </w:style>
  <w:style w:type="character" w:customStyle="1" w:styleId="Heading1Char0">
    <w:name w:val="Heading1 Char"/>
    <w:basedOn w:val="LIBHeadingStyle2Char"/>
    <w:link w:val="Heading10"/>
    <w:rsid w:val="00022575"/>
    <w:rPr>
      <w:rFonts w:ascii="Verdana" w:hAnsi="Verdana"/>
      <w:b/>
      <w:color w:val="133147"/>
      <w:szCs w:val="24"/>
      <w:lang w:val="en-GB"/>
    </w:rPr>
  </w:style>
  <w:style w:type="character" w:customStyle="1" w:styleId="block">
    <w:name w:val="block"/>
    <w:basedOn w:val="DefaultParagraphFont"/>
    <w:rsid w:val="001216C6"/>
  </w:style>
  <w:style w:type="character" w:customStyle="1" w:styleId="BodytextChar">
    <w:name w:val="Bodytext Char"/>
    <w:link w:val="Bodytext0"/>
    <w:rsid w:val="00E61360"/>
    <w:rPr>
      <w:rFonts w:ascii="Arial" w:hAnsi="Arial"/>
    </w:rPr>
  </w:style>
  <w:style w:type="table" w:customStyle="1" w:styleId="GridTable1Light-Accent21">
    <w:name w:val="Grid Table 1 Light - Accent 21"/>
    <w:basedOn w:val="TableNormal"/>
    <w:uiPriority w:val="46"/>
    <w:rsid w:val="00E613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C1D57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D55BCC"/>
    <w:rPr>
      <w:rFonts w:ascii="Arial" w:hAnsi="Arial"/>
    </w:rPr>
  </w:style>
  <w:style w:type="paragraph" w:customStyle="1" w:styleId="TempNormal2">
    <w:name w:val="TempNormal2"/>
    <w:basedOn w:val="Normal"/>
    <w:rsid w:val="009E3F0D"/>
    <w:pPr>
      <w:widowControl/>
      <w:spacing w:before="0" w:after="0" w:line="240" w:lineRule="auto"/>
      <w:ind w:right="0"/>
    </w:pPr>
    <w:rPr>
      <w:sz w:val="24"/>
      <w:lang w:val="en-GB" w:eastAsia="en-GB"/>
    </w:rPr>
  </w:style>
  <w:style w:type="paragraph" w:customStyle="1" w:styleId="prasadstyle1">
    <w:name w:val="prasadstyle1"/>
    <w:basedOn w:val="Normal"/>
    <w:link w:val="prasadstyle1Char"/>
    <w:qFormat/>
    <w:rsid w:val="009E3F0D"/>
    <w:pPr>
      <w:spacing w:before="0" w:after="0" w:line="360" w:lineRule="auto"/>
    </w:pPr>
    <w:rPr>
      <w:rFonts w:ascii="Calibri" w:hAnsi="Calibri"/>
      <w:b/>
      <w:color w:val="E36C0A"/>
      <w:sz w:val="24"/>
      <w:szCs w:val="22"/>
    </w:rPr>
  </w:style>
  <w:style w:type="character" w:customStyle="1" w:styleId="prasadstyle1Char">
    <w:name w:val="prasadstyle1 Char"/>
    <w:link w:val="prasadstyle1"/>
    <w:rsid w:val="009E3F0D"/>
    <w:rPr>
      <w:rFonts w:ascii="Calibri" w:hAnsi="Calibri"/>
      <w:b/>
      <w:color w:val="E36C0A"/>
      <w:sz w:val="24"/>
      <w:szCs w:val="22"/>
    </w:rPr>
  </w:style>
  <w:style w:type="paragraph" w:customStyle="1" w:styleId="Default">
    <w:name w:val="Default"/>
    <w:rsid w:val="00825F6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4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8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6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9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482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5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9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1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9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4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79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4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352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86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671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64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2730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191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33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19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2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00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283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68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56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36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5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448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204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3172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168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175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92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3741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7853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41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4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960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4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4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238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32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894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35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82904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766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55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3483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66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76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63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2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451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6672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7277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83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9229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100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098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822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6510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1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7446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0153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21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7376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820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53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7204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8281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2022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2615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6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6187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1502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0514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9207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83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72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925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890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025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49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25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35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465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33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238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285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31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17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4575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853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245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043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21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53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7573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9928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36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9161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648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3991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586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387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33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227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880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52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15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3095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1441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315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8638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20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15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6385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46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47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76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0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8066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2904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33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67002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1403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66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23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461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632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3219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7000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0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469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4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0471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4255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7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05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3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5385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2369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961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2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15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296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49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21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26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33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0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5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7575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13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3409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596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63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643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8418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04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005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920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86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9507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802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6006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847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62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574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6369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01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5640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79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6979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7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8797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446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698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63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6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810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1217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0831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5688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2870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3937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4722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7371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79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378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34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78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9443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7836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39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6171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72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33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1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197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752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9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850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664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64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787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6141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4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840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5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1078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00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1323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3749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8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833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9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654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99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70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5446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3820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316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9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382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121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2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3844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0407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7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84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797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9899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245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89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4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1924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6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8484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9182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50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15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96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548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038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6667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60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31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82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2160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49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8621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6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9830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333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0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757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1692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6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6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173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7015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0587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0330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96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9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0487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174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8250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532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4547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309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18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017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567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8634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79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0908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646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09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8251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033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78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00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1618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7092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0860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531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1875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24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282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8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2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6667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467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3551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5420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3292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93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4910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6432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5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838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13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826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2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07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7675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663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77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745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037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40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0268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96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7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534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6780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33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430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97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864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5398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45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0188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9098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308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0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2844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9101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465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0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616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3464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8069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5837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5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6401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4702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2861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0831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74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964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4376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39911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7567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901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962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46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2106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034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291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07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686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44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37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09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453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46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8313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66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1344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74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47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406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58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204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16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35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204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6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0225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949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845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030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6395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6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3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15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24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33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50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8263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1043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35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0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205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0447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4083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34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74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68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1857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4525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758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6072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3695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21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0308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7849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025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35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63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115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9331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5812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57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6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052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359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98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0874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922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11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7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3059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72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40838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0452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56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348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518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529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8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5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7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9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8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19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29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55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62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328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439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2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60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9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247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5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7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1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8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97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73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17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05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3188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12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5819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10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172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63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20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6669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21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094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0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34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98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41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3233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11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0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42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3286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5524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418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146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91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37987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24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71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42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5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296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3572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82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4827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102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34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23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7363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6876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051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2956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24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8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8671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3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0657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4900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3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5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2689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025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723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8053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50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7664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69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90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573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7418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5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19288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0368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82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6316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7957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788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1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1725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597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250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990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03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67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6370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82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1773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342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20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6030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327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0879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5409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10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756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7412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8472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02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1224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6021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1592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715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2756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2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7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5826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1431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8042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13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366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828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90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2460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9802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41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2266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9070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263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2946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7199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22793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0236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92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6792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5402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886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06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05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1577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295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26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24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5175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7394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070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4776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0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80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993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50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1699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5642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63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4570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383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66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5815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3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43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91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7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96435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0149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0946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1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9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9540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028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067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728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8855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58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0440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48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51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223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9989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79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33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1843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896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7617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03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6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23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62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4389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6300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2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23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3922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68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974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8668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058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71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984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5957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2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025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22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126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92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94829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172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31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7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9611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46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6246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8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5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0201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5500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85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211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596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7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94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9877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475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1012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95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4164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27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9407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638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69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96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3569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66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971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591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37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0969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1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27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638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2137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0964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310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990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65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0472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091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69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4118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133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52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3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3285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0883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2870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03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97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59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3475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109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49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93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1617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70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6655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580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847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22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5080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8242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3749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56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228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846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55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7915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0572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08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56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90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7733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11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7102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5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90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66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6955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704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91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6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7212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0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9515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06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55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7388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431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5242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7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777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24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9151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3036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61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2870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31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73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0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2528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09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22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844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1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6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988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9183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7848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3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8025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860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99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6540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6064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2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2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6619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3277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537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528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5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9893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32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5660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0792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89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261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924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44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9351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25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2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6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95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1687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2803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992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380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0664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79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4750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959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23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3315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46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54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3983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610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9168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0635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25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02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3356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703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77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6155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38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5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91392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9451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200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126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33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086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25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5034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41162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195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59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278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8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1696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612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6903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241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180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90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081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877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803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241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739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337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847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34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96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847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1887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85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5343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87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1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9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93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7460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61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0601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2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95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2191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088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4132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8091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040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86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17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8979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112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747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52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95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40391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6865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893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2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1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5052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844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36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9434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048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77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89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9117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0995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207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4648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374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29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01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397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492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5133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3389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975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419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860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798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71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Macro-Enabled_Worksheet.xlsm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ike\CT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B91FBA73158B4386D2BDF16C963D87" ma:contentTypeVersion="10" ma:contentTypeDescription="Create a new document." ma:contentTypeScope="" ma:versionID="6ddb3dacbcaa292daa97264a3972b4cf">
  <xsd:schema xmlns:xsd="http://www.w3.org/2001/XMLSchema" xmlns:xs="http://www.w3.org/2001/XMLSchema" xmlns:p="http://schemas.microsoft.com/office/2006/metadata/properties" xmlns:ns3="57fb1ba1-b189-454c-8ac0-5f55a70b9e92" xmlns:ns4="e7788ff4-9af3-4d6e-9f51-90de58824b5b" targetNamespace="http://schemas.microsoft.com/office/2006/metadata/properties" ma:root="true" ma:fieldsID="13b860e5a00f8a64a356ebdec4bf7e5f" ns3:_="" ns4:_="">
    <xsd:import namespace="57fb1ba1-b189-454c-8ac0-5f55a70b9e92"/>
    <xsd:import namespace="e7788ff4-9af3-4d6e-9f51-90de58824b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b1ba1-b189-454c-8ac0-5f55a70b9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88ff4-9af3-4d6e-9f51-90de58824b5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C6262-2CE9-407D-95F5-750C672CF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b1ba1-b189-454c-8ac0-5f55a70b9e92"/>
    <ds:schemaRef ds:uri="e7788ff4-9af3-4d6e-9f51-90de58824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48AA8-4B90-456E-9E84-D6DEB6457F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1D476D-21A4-494F-9730-5B7E78F53F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40AA2-9361-4848-9C28-1E38FB477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CTS_Template</Template>
  <TotalTime>24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RDP 3.0 BRD</vt:lpstr>
    </vt:vector>
  </TitlesOfParts>
  <Company>Cognizant Technology Solutions (I) Ltd.,</Company>
  <LinksUpToDate>false</LinksUpToDate>
  <CharactersWithSpaces>2274</CharactersWithSpaces>
  <SharedDoc>false</SharedDoc>
  <HLinks>
    <vt:vector size="90" baseType="variant">
      <vt:variant>
        <vt:i4>1114170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_Toc276391732</vt:lpwstr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_Toc276391731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_Toc276391730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_Toc276391729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_Toc276391728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_Toc276391727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_Toc276391726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_Toc276391725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_Toc276391724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_Toc276391723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_Toc276391722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_Toc276391721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_Toc276391719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_Toc276391718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_Toc276391717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RDP 3.0 BRD</dc:title>
  <dc:subject/>
  <dc:creator>mahalakshmi.nagarajan@cognizant.com</dc:creator>
  <cp:keywords>RDP 3.0 BRD</cp:keywords>
  <dc:description/>
  <cp:lastModifiedBy>Govindappa, Ullas (Cognizant)</cp:lastModifiedBy>
  <cp:revision>6</cp:revision>
  <cp:lastPrinted>2007-05-16T12:28:00Z</cp:lastPrinted>
  <dcterms:created xsi:type="dcterms:W3CDTF">2021-03-08T12:38:00Z</dcterms:created>
  <dcterms:modified xsi:type="dcterms:W3CDTF">2021-03-30T08:59:00Z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0x0101009DB91FBA73158B4386D2BDF16C963D87</vt:lpwstr>
  </property>
</Properties>
</file>